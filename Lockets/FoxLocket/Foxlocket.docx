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6A119" w14:textId="77777777" w:rsidR="005E663D" w:rsidRDefault="005E663D" w:rsidP="005E663D">
      <w:pPr>
        <w:pStyle w:val="Title"/>
      </w:pPr>
      <w:r>
        <w:t>Лисий медальон</w:t>
      </w:r>
    </w:p>
    <w:p w14:paraId="355F1925" w14:textId="77777777" w:rsidR="005E663D" w:rsidRDefault="005E663D" w:rsidP="005E663D">
      <w:pPr>
        <w:pStyle w:val="Heading1"/>
      </w:pPr>
      <w:r>
        <w:t>Общее описание</w:t>
      </w:r>
    </w:p>
    <w:p w14:paraId="1C546AD9" w14:textId="3F2D0736" w:rsidR="005E663D" w:rsidRDefault="005E663D" w:rsidP="005E663D">
      <w:r>
        <w:t>Лисьи медальоны должны чуять друг друга за 30 м</w:t>
      </w:r>
      <w:r w:rsidR="000B70C0">
        <w:t>.</w:t>
      </w:r>
      <w:r>
        <w:t xml:space="preserve"> </w:t>
      </w:r>
      <w:r w:rsidR="000B70C0">
        <w:t>В</w:t>
      </w:r>
      <w:r>
        <w:t>еличина чувствительности задается</w:t>
      </w:r>
      <w:r w:rsidR="000B70C0">
        <w:t xml:space="preserve"> байтом в EEPROM, меняется по радио. </w:t>
      </w:r>
    </w:p>
    <w:p w14:paraId="58E64ECF" w14:textId="54AEEAA9" w:rsidR="000B70C0" w:rsidRDefault="000B70C0" w:rsidP="000B70C0">
      <w:r>
        <w:t>При появлении в радиусе одного или нескольких других медальонов медальон начинает вздрагивать: 1...3 медальона – соответственно 1...3 раза в секунду; больше трех – четыре раза в секунду.</w:t>
      </w:r>
    </w:p>
    <w:p w14:paraId="6D93C877" w14:textId="77777777" w:rsidR="005E663D" w:rsidRDefault="005E663D" w:rsidP="005E663D">
      <w:pPr>
        <w:pStyle w:val="Heading1"/>
      </w:pPr>
      <w:r>
        <w:t>Протокол обмена данными</w:t>
      </w:r>
    </w:p>
    <w:p w14:paraId="597E81ED" w14:textId="6CE8DDB3" w:rsidR="005E663D" w:rsidRDefault="00EB6AF1" w:rsidP="005E663D">
      <w:r>
        <w:t>Адрес любого из медальонов – 1. В дальнейшем медальон может подписываться и другим адресом, но адрес в СС это не изменяет. Поскольку незачем. А динамически измененный адрес всё равно непросто использовать.</w:t>
      </w:r>
    </w:p>
    <w:p w14:paraId="4485AAA3" w14:textId="7AEE2CDB" w:rsidR="00F4366D" w:rsidRPr="00F4366D" w:rsidRDefault="00F4366D" w:rsidP="005E663D">
      <w:r>
        <w:t>То есть, адрес «</w:t>
      </w:r>
      <w:r>
        <w:rPr>
          <w:lang w:val="en-US"/>
        </w:rPr>
        <w:t>FROM</w:t>
      </w:r>
      <w:r>
        <w:t>» динамичен, адрес «</w:t>
      </w:r>
      <w:r>
        <w:rPr>
          <w:lang w:val="en-US"/>
        </w:rPr>
        <w:t>TO</w:t>
      </w:r>
      <w:r>
        <w:t>» н</w:t>
      </w:r>
      <w:r w:rsidR="009A29B7">
        <w:t>е</w:t>
      </w:r>
      <w:r>
        <w:t>изменен и равен 1.</w:t>
      </w:r>
    </w:p>
    <w:p w14:paraId="317448B8" w14:textId="4C371CAE" w:rsidR="00E65049" w:rsidRPr="00E65049" w:rsidRDefault="00E65049" w:rsidP="005E663D">
      <w:r>
        <w:t>Если медальон А принимает пакет от медальона Б, адрес коего совпадает с адресом А, то А увеличивает свой адрес на 1</w:t>
      </w:r>
      <w:r w:rsidRPr="00E65049">
        <w:t>.</w:t>
      </w:r>
      <w:r w:rsidR="00F4366D">
        <w:t xml:space="preserve"> После этого А слушает еще один цикл без передачи.</w:t>
      </w:r>
    </w:p>
    <w:p w14:paraId="39E474E2" w14:textId="5224A4AC" w:rsidR="00AC292F" w:rsidRDefault="001C2B35" w:rsidP="005E663D">
      <w:r>
        <w:t>Принятые</w:t>
      </w:r>
      <w:r w:rsidR="00AC292F">
        <w:t xml:space="preserve"> пакеты с </w:t>
      </w:r>
      <w:r>
        <w:t>уровнем сигнала менее порогового игнорируются.</w:t>
      </w:r>
    </w:p>
    <w:p w14:paraId="10676099" w14:textId="6BC14E7B" w:rsidR="001C2B35" w:rsidRDefault="001C2B35" w:rsidP="005E663D">
      <w:r>
        <w:t xml:space="preserve">В дальнейшем длительность пакета обозначается </w:t>
      </w:r>
      <w:proofErr w:type="spellStart"/>
      <w:r>
        <w:rPr>
          <w:lang w:val="en-US"/>
        </w:rPr>
        <w:t>tp</w:t>
      </w:r>
      <w:proofErr w:type="spellEnd"/>
      <w:r w:rsidRPr="001C2B35">
        <w:t>.</w:t>
      </w:r>
      <w:r w:rsidR="00612CEB">
        <w:t xml:space="preserve"> </w:t>
      </w:r>
      <w:r w:rsidR="00F4366D">
        <w:t>П</w:t>
      </w:r>
      <w:r w:rsidR="00612CEB">
        <w:t>ередающий медальон обозначается МА; медальон, о коем идет речь, обозначается МБ.</w:t>
      </w:r>
    </w:p>
    <w:p w14:paraId="1F560615" w14:textId="02B79FB9" w:rsidR="0064299D" w:rsidRDefault="00E65049" w:rsidP="005E663D">
      <w:r>
        <w:t>Время делится на цикл</w:t>
      </w:r>
      <w:r w:rsidR="00F4366D">
        <w:t>ы. Длительность одного цикла – 2</w:t>
      </w:r>
      <w:r>
        <w:t>00 мс.</w:t>
      </w:r>
      <w:r w:rsidR="00F4366D">
        <w:t xml:space="preserve"> Каждый </w:t>
      </w:r>
      <w:bookmarkStart w:id="0" w:name="_GoBack"/>
      <w:r w:rsidR="00F4366D">
        <w:t xml:space="preserve">пятый </w:t>
      </w:r>
      <w:bookmarkEnd w:id="0"/>
      <w:r w:rsidR="00F4366D">
        <w:t>цикл М включается на прием и делает всё, что должно. Остальное время М не принимает, а только передает в положенное время.</w:t>
      </w:r>
      <w:r w:rsidR="0064299D">
        <w:t xml:space="preserve"> </w:t>
      </w:r>
      <w:r w:rsidR="0064299D">
        <w:rPr>
          <w:rFonts w:cstheme="minorHAnsi"/>
        </w:rPr>
        <w:t>М должен передавать пакет независимо от того, сколько других медальонов он видит. Это нужно для обеспечения корректной работы тех медальонов, кои не слышат других.</w:t>
      </w:r>
    </w:p>
    <w:p w14:paraId="4C61CE62" w14:textId="393B90A4" w:rsidR="00F4366D" w:rsidRDefault="00F4366D" w:rsidP="005E663D">
      <w:r>
        <w:t>О приеме</w:t>
      </w:r>
      <w:r w:rsidR="00667556">
        <w:t xml:space="preserve"> (цикл 0)</w:t>
      </w:r>
      <w:r>
        <w:t xml:space="preserve">. </w:t>
      </w:r>
    </w:p>
    <w:p w14:paraId="617B300A" w14:textId="6C35D0B2" w:rsidR="00612CEB" w:rsidRDefault="00612CEB" w:rsidP="005E663D">
      <w:r>
        <w:t xml:space="preserve">МБ </w:t>
      </w:r>
      <w:r w:rsidR="00E65049">
        <w:t>слушает эфир, пока не его очередь передавать</w:t>
      </w:r>
      <w:r>
        <w:t>. При получении чужого пакета:</w:t>
      </w:r>
    </w:p>
    <w:p w14:paraId="2471E7F3" w14:textId="02DEE10D" w:rsidR="00612CEB" w:rsidRDefault="00612CEB" w:rsidP="00612CEB">
      <w:pPr>
        <w:pStyle w:val="ListParagraph"/>
        <w:numPr>
          <w:ilvl w:val="0"/>
          <w:numId w:val="2"/>
        </w:numPr>
      </w:pPr>
      <w:r>
        <w:t>Если адрес МА равен адресу МБ, то МБ модифицирует свой адрес</w:t>
      </w:r>
      <w:r w:rsidR="00F4366D">
        <w:t xml:space="preserve"> и подстраивает по МА свои часы</w:t>
      </w:r>
      <w:r>
        <w:t>;</w:t>
      </w:r>
    </w:p>
    <w:p w14:paraId="6E6003A8" w14:textId="48027199" w:rsidR="00E65049" w:rsidRDefault="00612CEB" w:rsidP="00612CEB">
      <w:pPr>
        <w:pStyle w:val="ListParagraph"/>
        <w:numPr>
          <w:ilvl w:val="0"/>
          <w:numId w:val="2"/>
        </w:numPr>
      </w:pPr>
      <w:r>
        <w:t xml:space="preserve">Если адрес МА меньше адреса МБ, то МБ </w:t>
      </w:r>
      <w:r w:rsidR="00F4366D">
        <w:t xml:space="preserve">подстраивает </w:t>
      </w:r>
      <w:r>
        <w:t>по МА свои часы</w:t>
      </w:r>
      <w:r w:rsidR="00F4366D">
        <w:t xml:space="preserve"> и передает в свое время;</w:t>
      </w:r>
    </w:p>
    <w:p w14:paraId="67A93A6A" w14:textId="625A657A" w:rsidR="00612CEB" w:rsidRPr="001C2B35" w:rsidRDefault="00612CEB" w:rsidP="00612CEB">
      <w:pPr>
        <w:pStyle w:val="ListParagraph"/>
        <w:numPr>
          <w:ilvl w:val="0"/>
          <w:numId w:val="2"/>
        </w:numPr>
      </w:pPr>
      <w:r>
        <w:t>Если адрес МА больше ад</w:t>
      </w:r>
      <w:r w:rsidR="00F4366D">
        <w:t>реса МБ, то МБ ничего не меняет и передает в свое время.</w:t>
      </w:r>
    </w:p>
    <w:p w14:paraId="4B19ED82" w14:textId="77777777" w:rsidR="0064299D" w:rsidRDefault="0064299D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654B554F" w14:textId="597726D7" w:rsidR="005E663D" w:rsidRDefault="005E663D" w:rsidP="005E663D">
      <w:pPr>
        <w:pStyle w:val="Heading1"/>
      </w:pPr>
      <w:r>
        <w:lastRenderedPageBreak/>
        <w:t>Список команд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777"/>
        <w:gridCol w:w="7270"/>
      </w:tblGrid>
      <w:tr w:rsidR="005E663D" w:rsidRPr="005E663D" w14:paraId="0A9E1E86" w14:textId="77777777" w:rsidTr="004B6F8A">
        <w:tc>
          <w:tcPr>
            <w:tcW w:w="1524" w:type="dxa"/>
          </w:tcPr>
          <w:p w14:paraId="1614AD57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Название</w:t>
            </w:r>
          </w:p>
        </w:tc>
        <w:tc>
          <w:tcPr>
            <w:tcW w:w="777" w:type="dxa"/>
          </w:tcPr>
          <w:p w14:paraId="324A9CD3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Код</w:t>
            </w:r>
          </w:p>
        </w:tc>
        <w:tc>
          <w:tcPr>
            <w:tcW w:w="7270" w:type="dxa"/>
          </w:tcPr>
          <w:p w14:paraId="736F29A9" w14:textId="77777777" w:rsidR="005E663D" w:rsidRPr="005E663D" w:rsidRDefault="005E663D" w:rsidP="005E663D">
            <w:pPr>
              <w:ind w:firstLine="0"/>
              <w:jc w:val="center"/>
              <w:rPr>
                <w:b/>
              </w:rPr>
            </w:pPr>
            <w:r w:rsidRPr="005E663D">
              <w:rPr>
                <w:b/>
              </w:rPr>
              <w:t>Данные</w:t>
            </w:r>
          </w:p>
        </w:tc>
      </w:tr>
      <w:tr w:rsidR="005E663D" w14:paraId="2C935E25" w14:textId="77777777" w:rsidTr="004B6F8A">
        <w:tc>
          <w:tcPr>
            <w:tcW w:w="1524" w:type="dxa"/>
          </w:tcPr>
          <w:p w14:paraId="6F05C455" w14:textId="77777777" w:rsidR="005E663D" w:rsidRDefault="005E663D" w:rsidP="005E663D">
            <w:pPr>
              <w:ind w:firstLine="0"/>
            </w:pPr>
            <w:r>
              <w:t>Call</w:t>
            </w:r>
          </w:p>
        </w:tc>
        <w:tc>
          <w:tcPr>
            <w:tcW w:w="777" w:type="dxa"/>
          </w:tcPr>
          <w:p w14:paraId="4B49DFEC" w14:textId="77777777" w:rsidR="005E663D" w:rsidRDefault="005E663D" w:rsidP="005E663D">
            <w:pPr>
              <w:ind w:firstLine="0"/>
            </w:pPr>
            <w:r>
              <w:t>0xCA</w:t>
            </w:r>
          </w:p>
        </w:tc>
        <w:tc>
          <w:tcPr>
            <w:tcW w:w="7270" w:type="dxa"/>
          </w:tcPr>
          <w:p w14:paraId="6C204210" w14:textId="3A0DA16D" w:rsidR="005E663D" w:rsidRDefault="005E663D" w:rsidP="006803E3">
            <w:pPr>
              <w:ind w:firstLine="0"/>
            </w:pPr>
            <w:r>
              <w:t>0x11 – первый байт, свой адрес – второй байт</w:t>
            </w:r>
            <w:r w:rsidR="00797ADE">
              <w:t>, свое время (</w:t>
            </w:r>
            <w:r w:rsidR="00797ADE">
              <w:rPr>
                <w:lang w:val="en-US"/>
              </w:rPr>
              <w:t>TCNT</w:t>
            </w:r>
            <w:r w:rsidR="00797ADE" w:rsidRPr="00797ADE">
              <w:t>1</w:t>
            </w:r>
            <w:r w:rsidR="0011553D">
              <w:rPr>
                <w:lang w:val="en-US"/>
              </w:rPr>
              <w:t>H</w:t>
            </w:r>
            <w:r w:rsidR="0011553D" w:rsidRPr="006803E3">
              <w:t xml:space="preserve">, </w:t>
            </w:r>
            <w:r w:rsidR="0011553D">
              <w:rPr>
                <w:lang w:val="en-US"/>
              </w:rPr>
              <w:t>L</w:t>
            </w:r>
            <w:r w:rsidR="00797ADE" w:rsidRPr="00797ADE">
              <w:t>)</w:t>
            </w:r>
            <w:r w:rsidR="00797ADE">
              <w:t xml:space="preserve"> – третий и четвертый байты</w:t>
            </w:r>
            <w:r>
              <w:t xml:space="preserve">. </w:t>
            </w:r>
            <w:r w:rsidR="00AC292F">
              <w:rPr>
                <w:lang w:val="en-US"/>
              </w:rPr>
              <w:t>Broadcast</w:t>
            </w:r>
            <w:r w:rsidR="00AC292F" w:rsidRPr="00503182">
              <w:t xml:space="preserve">. </w:t>
            </w:r>
            <w:r>
              <w:t>«Я тут!»</w:t>
            </w:r>
          </w:p>
        </w:tc>
      </w:tr>
      <w:tr w:rsidR="005E663D" w14:paraId="13AAE626" w14:textId="77777777" w:rsidTr="004B6F8A">
        <w:tc>
          <w:tcPr>
            <w:tcW w:w="1524" w:type="dxa"/>
          </w:tcPr>
          <w:p w14:paraId="2C8F6E82" w14:textId="77777777" w:rsidR="005E663D" w:rsidRDefault="005E663D" w:rsidP="005E663D">
            <w:pPr>
              <w:ind w:firstLine="0"/>
            </w:pPr>
            <w:r>
              <w:t>Acknowledge</w:t>
            </w:r>
          </w:p>
        </w:tc>
        <w:tc>
          <w:tcPr>
            <w:tcW w:w="777" w:type="dxa"/>
          </w:tcPr>
          <w:p w14:paraId="158F4C7E" w14:textId="77777777" w:rsidR="005E663D" w:rsidRDefault="005E663D" w:rsidP="005E663D">
            <w:pPr>
              <w:ind w:firstLine="0"/>
            </w:pPr>
            <w:r>
              <w:t>0xAC</w:t>
            </w:r>
          </w:p>
        </w:tc>
        <w:tc>
          <w:tcPr>
            <w:tcW w:w="7270" w:type="dxa"/>
          </w:tcPr>
          <w:p w14:paraId="35763A64" w14:textId="21810424" w:rsidR="005E663D" w:rsidRDefault="005E663D" w:rsidP="005E663D">
            <w:pPr>
              <w:ind w:firstLine="0"/>
            </w:pPr>
            <w:r>
              <w:t>Подтверждение</w:t>
            </w:r>
            <w:r w:rsidR="004B6F8A">
              <w:t>. Первый байт – свой адрес, второй – уровень принятого сигнала</w:t>
            </w:r>
          </w:p>
        </w:tc>
      </w:tr>
      <w:tr w:rsidR="005E663D" w14:paraId="622E6FD7" w14:textId="77777777" w:rsidTr="004B6F8A">
        <w:tc>
          <w:tcPr>
            <w:tcW w:w="1524" w:type="dxa"/>
          </w:tcPr>
          <w:p w14:paraId="1E4BEECA" w14:textId="0E9A5E68" w:rsidR="005E663D" w:rsidRPr="004B6F8A" w:rsidRDefault="004B6F8A" w:rsidP="005E663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SetSensitivity</w:t>
            </w:r>
            <w:proofErr w:type="spellEnd"/>
          </w:p>
        </w:tc>
        <w:tc>
          <w:tcPr>
            <w:tcW w:w="777" w:type="dxa"/>
          </w:tcPr>
          <w:p w14:paraId="62146A96" w14:textId="7B4F351F" w:rsidR="005E663D" w:rsidRPr="004B6F8A" w:rsidRDefault="004B6F8A" w:rsidP="005E663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7270" w:type="dxa"/>
          </w:tcPr>
          <w:p w14:paraId="4449E6F7" w14:textId="5E54F03D" w:rsidR="005E663D" w:rsidRPr="004B6F8A" w:rsidRDefault="004B6F8A" w:rsidP="005E663D">
            <w:pPr>
              <w:ind w:firstLine="0"/>
              <w:rPr>
                <w:lang w:val="en-US"/>
              </w:rPr>
            </w:pPr>
            <w:r>
              <w:t xml:space="preserve">Первый байт – уровень задаваемой чувствительности. Повторять до получения </w:t>
            </w:r>
            <w:r>
              <w:rPr>
                <w:lang w:val="en-US"/>
              </w:rPr>
              <w:t>ACK.</w:t>
            </w:r>
          </w:p>
        </w:tc>
      </w:tr>
      <w:tr w:rsidR="004B6F8A" w14:paraId="1DEE2684" w14:textId="77777777" w:rsidTr="004B6F8A">
        <w:tc>
          <w:tcPr>
            <w:tcW w:w="1524" w:type="dxa"/>
          </w:tcPr>
          <w:p w14:paraId="1CFE5687" w14:textId="77777777" w:rsidR="004B6F8A" w:rsidRPr="00CF5275" w:rsidRDefault="004B6F8A" w:rsidP="00E20C15">
            <w:pPr>
              <w:ind w:firstLine="0"/>
            </w:pPr>
            <w:r>
              <w:rPr>
                <w:lang w:val="en-US"/>
              </w:rPr>
              <w:t>Setup</w:t>
            </w:r>
            <w:r w:rsidRPr="00CF5275">
              <w:t xml:space="preserve"> </w:t>
            </w:r>
            <w:r>
              <w:rPr>
                <w:lang w:val="en-US"/>
              </w:rPr>
              <w:t>channel</w:t>
            </w:r>
          </w:p>
        </w:tc>
        <w:tc>
          <w:tcPr>
            <w:tcW w:w="777" w:type="dxa"/>
          </w:tcPr>
          <w:p w14:paraId="644A3FEC" w14:textId="77777777" w:rsidR="004B6F8A" w:rsidRPr="00CF5275" w:rsidRDefault="004B6F8A" w:rsidP="00E20C15">
            <w:pPr>
              <w:ind w:firstLine="0"/>
            </w:pPr>
            <w:r w:rsidRPr="00CF5275">
              <w:t>000</w:t>
            </w:r>
          </w:p>
        </w:tc>
        <w:tc>
          <w:tcPr>
            <w:tcW w:w="7270" w:type="dxa"/>
          </w:tcPr>
          <w:p w14:paraId="0F833A7F" w14:textId="4566810A" w:rsidR="004B6F8A" w:rsidRPr="004B6F8A" w:rsidRDefault="004B6F8A" w:rsidP="00E20C15">
            <w:pPr>
              <w:ind w:firstLine="0"/>
              <w:rPr>
                <w:lang w:val="en-US"/>
              </w:rPr>
            </w:pPr>
            <w:r w:rsidRPr="00CF5275">
              <w:t>Два байта задают номер канала. Нужно при переходе на другую частоту.</w:t>
            </w:r>
            <w:r w:rsidRPr="004B6F8A">
              <w:t xml:space="preserve"> </w:t>
            </w:r>
            <w:r>
              <w:t xml:space="preserve">Повторять до получения </w:t>
            </w:r>
            <w:r>
              <w:rPr>
                <w:lang w:val="en-US"/>
              </w:rPr>
              <w:t>ACK.</w:t>
            </w:r>
          </w:p>
        </w:tc>
      </w:tr>
    </w:tbl>
    <w:p w14:paraId="2A856A57" w14:textId="77777777" w:rsidR="005E663D" w:rsidRPr="005E663D" w:rsidRDefault="005E663D" w:rsidP="005E663D"/>
    <w:p w14:paraId="0DF48A0A" w14:textId="42C39275" w:rsidR="0001799F" w:rsidRPr="00162B0B" w:rsidRDefault="0001799F" w:rsidP="0001799F">
      <w:pPr>
        <w:pStyle w:val="Heading1"/>
      </w:pPr>
      <w:r>
        <w:rPr>
          <w:lang w:val="en-US"/>
        </w:rPr>
        <w:t>Knowledge</w:t>
      </w:r>
      <w:r w:rsidRPr="00162B0B">
        <w:t xml:space="preserve"> </w:t>
      </w:r>
      <w:r>
        <w:rPr>
          <w:lang w:val="en-US"/>
        </w:rPr>
        <w:t>base</w:t>
      </w:r>
    </w:p>
    <w:p w14:paraId="5B4D6046" w14:textId="6A8C18DB" w:rsidR="005E663D" w:rsidRPr="00162B0B" w:rsidRDefault="0001799F" w:rsidP="005E663D">
      <w:r>
        <w:t xml:space="preserve">Следует программировать фьюз </w:t>
      </w:r>
      <w:r>
        <w:rPr>
          <w:lang w:val="en-US"/>
        </w:rPr>
        <w:t>EESAVE</w:t>
      </w:r>
      <w:r w:rsidRPr="0001799F">
        <w:t xml:space="preserve"> – </w:t>
      </w:r>
      <w:r>
        <w:t>чтобы адрес не терялся при следующих перепрошивках.</w:t>
      </w:r>
    </w:p>
    <w:p w14:paraId="0E46BA4E" w14:textId="545F66ED" w:rsidR="00162B0B" w:rsidRPr="009C66BE" w:rsidRDefault="00162B0B" w:rsidP="005E663D">
      <w:proofErr w:type="gramStart"/>
      <w:r>
        <w:rPr>
          <w:lang w:val="en-US"/>
        </w:rPr>
        <w:t>WOR</w:t>
      </w:r>
      <w:r w:rsidRPr="00162B0B">
        <w:t xml:space="preserve"> – </w:t>
      </w:r>
      <w:r>
        <w:t>это просто таймер, встроенный в СС.</w:t>
      </w:r>
      <w:proofErr w:type="gramEnd"/>
      <w:r>
        <w:t xml:space="preserve"> ПО нему она может в заданный промежуток времени просыпаться, заданное время слушать канал, и засыпать обратно. Нам это не очень ценно, поскольку нужно слушать идин цикл, а остальное время периодически передавать.</w:t>
      </w:r>
    </w:p>
    <w:p w14:paraId="6B5B43AF" w14:textId="77777777" w:rsidR="009C66BE" w:rsidRDefault="009C66BE" w:rsidP="009C66BE">
      <w:pPr>
        <w:pStyle w:val="Heading1"/>
        <w:rPr>
          <w:lang w:val="en-US"/>
        </w:rPr>
      </w:pPr>
      <w:r>
        <w:rPr>
          <w:lang w:val="en-US"/>
        </w:rPr>
        <w:t>TODO</w:t>
      </w:r>
    </w:p>
    <w:p w14:paraId="6E086A76" w14:textId="53E935CA" w:rsidR="009A29B7" w:rsidRPr="009A29B7" w:rsidRDefault="009A29B7" w:rsidP="009A29B7">
      <w:pPr>
        <w:rPr>
          <w:lang w:val="en-US"/>
        </w:rPr>
      </w:pPr>
      <w:proofErr w:type="gramStart"/>
      <w:r>
        <w:rPr>
          <w:lang w:val="en-US"/>
        </w:rPr>
        <w:t>Nothing here.</w:t>
      </w:r>
      <w:proofErr w:type="gramEnd"/>
    </w:p>
    <w:p w14:paraId="7018A877" w14:textId="7D03CB99" w:rsidR="00797ADE" w:rsidRPr="00162B0B" w:rsidRDefault="00797ADE" w:rsidP="00797ADE">
      <w:pPr>
        <w:pStyle w:val="Heading1"/>
      </w:pPr>
      <w:r>
        <w:t>Путь прогресса</w:t>
      </w:r>
    </w:p>
    <w:p w14:paraId="5F94D572" w14:textId="583249F8" w:rsidR="00797ADE" w:rsidRDefault="00797ADE" w:rsidP="00797ADE">
      <w:r>
        <w:t xml:space="preserve">На очередном этапе я получил переполнение </w:t>
      </w:r>
      <w:r>
        <w:rPr>
          <w:lang w:val="en-US"/>
        </w:rPr>
        <w:t>RX</w:t>
      </w:r>
      <w:r>
        <w:t>-буфера. Очевидно, пришел новый пакет, пока старый обрабатывался, или еще что.</w:t>
      </w:r>
    </w:p>
    <w:p w14:paraId="45662CB6" w14:textId="3536FCF3" w:rsidR="00797ADE" w:rsidRDefault="00797ADE" w:rsidP="00797ADE">
      <w:r>
        <w:t>Поэтому применен другой механизм смены состояний.</w:t>
      </w:r>
    </w:p>
    <w:p w14:paraId="1992D643" w14:textId="47A9A3A5" w:rsidR="00797ADE" w:rsidRPr="00797ADE" w:rsidRDefault="00797ADE" w:rsidP="00797ADE">
      <w:pPr>
        <w:pStyle w:val="ListParagraph"/>
        <w:numPr>
          <w:ilvl w:val="0"/>
          <w:numId w:val="3"/>
        </w:numPr>
      </w:pPr>
      <w:r>
        <w:t xml:space="preserve">На старте входим в </w:t>
      </w:r>
      <w:r>
        <w:rPr>
          <w:lang w:val="en-US"/>
        </w:rPr>
        <w:t>RX</w:t>
      </w:r>
      <w:r w:rsidRPr="00797ADE">
        <w:t>.</w:t>
      </w:r>
    </w:p>
    <w:p w14:paraId="51F7CDB4" w14:textId="1AD23328" w:rsidR="00797ADE" w:rsidRDefault="00797ADE" w:rsidP="00797ADE">
      <w:pPr>
        <w:pStyle w:val="ListParagraph"/>
        <w:numPr>
          <w:ilvl w:val="0"/>
          <w:numId w:val="3"/>
        </w:numPr>
      </w:pPr>
      <w:r>
        <w:t xml:space="preserve">При приеме пакета СС переходит в </w:t>
      </w:r>
      <w:r>
        <w:rPr>
          <w:lang w:val="en-US"/>
        </w:rPr>
        <w:t>IDLE</w:t>
      </w:r>
      <w:r w:rsidRPr="00797ADE">
        <w:t xml:space="preserve"> </w:t>
      </w:r>
      <w:r>
        <w:t>режим.</w:t>
      </w:r>
    </w:p>
    <w:p w14:paraId="0D013CAF" w14:textId="7CA191CC" w:rsidR="00797ADE" w:rsidRDefault="00797ADE" w:rsidP="00797ADE">
      <w:pPr>
        <w:pStyle w:val="ListParagraph"/>
        <w:numPr>
          <w:ilvl w:val="0"/>
          <w:numId w:val="3"/>
        </w:numPr>
      </w:pPr>
      <w:r>
        <w:t xml:space="preserve">СС загоняется обратно в </w:t>
      </w:r>
      <w:r>
        <w:rPr>
          <w:lang w:val="en-US"/>
        </w:rPr>
        <w:t>RX</w:t>
      </w:r>
      <w:r w:rsidRPr="00797ADE">
        <w:t xml:space="preserve"> </w:t>
      </w:r>
      <w:r>
        <w:t>по завершению опустошения входного буфера.</w:t>
      </w:r>
    </w:p>
    <w:p w14:paraId="2C81A390" w14:textId="54FB29EA" w:rsidR="00797ADE" w:rsidRPr="00797ADE" w:rsidRDefault="00797ADE" w:rsidP="00797ADE">
      <w:pPr>
        <w:pStyle w:val="ListParagraph"/>
        <w:numPr>
          <w:ilvl w:val="0"/>
          <w:numId w:val="3"/>
        </w:numPr>
      </w:pPr>
      <w:r>
        <w:t xml:space="preserve">При наступлении времени передачи заполняется </w:t>
      </w:r>
      <w:r>
        <w:rPr>
          <w:lang w:val="en-US"/>
        </w:rPr>
        <w:t>TX</w:t>
      </w:r>
      <w:r w:rsidRPr="00797ADE">
        <w:t xml:space="preserve"> </w:t>
      </w:r>
      <w:r>
        <w:t xml:space="preserve">буфер, выставляется флаг </w:t>
      </w:r>
      <w:r>
        <w:rPr>
          <w:lang w:val="en-US"/>
        </w:rPr>
        <w:t>TX</w:t>
      </w:r>
      <w:r w:rsidRPr="00797ADE">
        <w:t>_</w:t>
      </w:r>
      <w:r>
        <w:rPr>
          <w:lang w:val="en-US"/>
        </w:rPr>
        <w:t>NEEDED</w:t>
      </w:r>
      <w:r w:rsidRPr="00797ADE">
        <w:t>.</w:t>
      </w:r>
    </w:p>
    <w:p w14:paraId="4283CDC0" w14:textId="21EC4C66" w:rsidR="00797ADE" w:rsidRDefault="00797ADE" w:rsidP="00797ADE">
      <w:pPr>
        <w:pStyle w:val="ListParagraph"/>
        <w:numPr>
          <w:ilvl w:val="0"/>
          <w:numId w:val="3"/>
        </w:numPr>
      </w:pPr>
      <w:r>
        <w:t xml:space="preserve">В СС-таске проверяется, нет ли несущей. Если нет, входим в </w:t>
      </w:r>
      <w:r>
        <w:rPr>
          <w:lang w:val="en-US"/>
        </w:rPr>
        <w:t>TX</w:t>
      </w:r>
      <w:r>
        <w:t xml:space="preserve"> режим.</w:t>
      </w:r>
    </w:p>
    <w:p w14:paraId="5D634AC6" w14:textId="54F4E677" w:rsidR="00797ADE" w:rsidRPr="00797ADE" w:rsidRDefault="00797ADE" w:rsidP="00797ADE">
      <w:pPr>
        <w:pStyle w:val="ListParagraph"/>
        <w:numPr>
          <w:ilvl w:val="0"/>
          <w:numId w:val="3"/>
        </w:numPr>
      </w:pPr>
      <w:r>
        <w:t xml:space="preserve">После завершения передачи СС автоматически переходит в </w:t>
      </w:r>
      <w:r>
        <w:rPr>
          <w:lang w:val="en-US"/>
        </w:rPr>
        <w:t>RX</w:t>
      </w:r>
      <w:r w:rsidRPr="00797ADE">
        <w:t>.</w:t>
      </w:r>
    </w:p>
    <w:p w14:paraId="523A4EC0" w14:textId="47956768" w:rsidR="00797ADE" w:rsidRDefault="000B2E0A" w:rsidP="00797ADE">
      <w:r>
        <w:t>Вилы</w:t>
      </w:r>
      <w:r w:rsidR="00797ADE">
        <w:t>:</w:t>
      </w:r>
      <w:r>
        <w:t xml:space="preserve"> при некорректном приеме пакета СС переходит в </w:t>
      </w:r>
      <w:r>
        <w:rPr>
          <w:lang w:val="en-US"/>
        </w:rPr>
        <w:t>IDLE</w:t>
      </w:r>
      <w:r>
        <w:t xml:space="preserve">, при этом не дергая прерывание. Логично, в общем-то. Поэтому режим </w:t>
      </w:r>
      <w:r>
        <w:rPr>
          <w:lang w:val="en-US"/>
        </w:rPr>
        <w:t>RX</w:t>
      </w:r>
      <w:r w:rsidRPr="000B2E0A">
        <w:t>-&gt;</w:t>
      </w:r>
      <w:r>
        <w:rPr>
          <w:lang w:val="en-US"/>
        </w:rPr>
        <w:t>IDLE</w:t>
      </w:r>
      <w:r>
        <w:t>, из коего можно выйти только по прерыванию, неправилен.</w:t>
      </w:r>
    </w:p>
    <w:p w14:paraId="49ACDDD8" w14:textId="232E5B2F" w:rsidR="000B2E0A" w:rsidRPr="000B2E0A" w:rsidRDefault="000B2E0A" w:rsidP="00797ADE">
      <w:r>
        <w:t xml:space="preserve">Значит, таки нужен </w:t>
      </w:r>
      <w:r>
        <w:rPr>
          <w:lang w:val="en-US"/>
        </w:rPr>
        <w:t>RX</w:t>
      </w:r>
      <w:r w:rsidRPr="000B2E0A">
        <w:t>_</w:t>
      </w:r>
      <w:r>
        <w:rPr>
          <w:lang w:val="en-US"/>
        </w:rPr>
        <w:t>NEEDED</w:t>
      </w:r>
      <w:r w:rsidRPr="000B2E0A">
        <w:t>.</w:t>
      </w:r>
    </w:p>
    <w:p w14:paraId="446CD87D" w14:textId="18C22082" w:rsidR="000B2E0A" w:rsidRDefault="0031198C" w:rsidP="00797ADE">
      <w:r>
        <w:t xml:space="preserve">Далее. </w:t>
      </w:r>
    </w:p>
    <w:p w14:paraId="6A65D1FF" w14:textId="2F7D3F81" w:rsidR="0031198C" w:rsidRDefault="0031198C" w:rsidP="00797ADE">
      <w:r>
        <w:lastRenderedPageBreak/>
        <w:t>Всё</w:t>
      </w:r>
      <w:r w:rsidRPr="0011553D">
        <w:t xml:space="preserve"> </w:t>
      </w:r>
      <w:r>
        <w:t>сделано</w:t>
      </w:r>
      <w:r w:rsidRPr="0011553D">
        <w:t xml:space="preserve"> </w:t>
      </w:r>
      <w:r>
        <w:t>на</w:t>
      </w:r>
      <w:r w:rsidRPr="0011553D">
        <w:t xml:space="preserve"> </w:t>
      </w:r>
      <w:r>
        <w:rPr>
          <w:lang w:val="en-US"/>
        </w:rPr>
        <w:t>RX</w:t>
      </w:r>
      <w:r w:rsidRPr="0011553D">
        <w:t>_</w:t>
      </w:r>
      <w:r>
        <w:rPr>
          <w:lang w:val="en-US"/>
        </w:rPr>
        <w:t>NEEDED</w:t>
      </w:r>
      <w:r w:rsidRPr="0011553D">
        <w:t xml:space="preserve"> – </w:t>
      </w:r>
      <w:r>
        <w:rPr>
          <w:lang w:val="en-US"/>
        </w:rPr>
        <w:t>TX</w:t>
      </w:r>
      <w:r w:rsidRPr="0011553D">
        <w:t>_</w:t>
      </w:r>
      <w:r>
        <w:rPr>
          <w:lang w:val="en-US"/>
        </w:rPr>
        <w:t>NEEDED</w:t>
      </w:r>
      <w:r w:rsidRPr="0011553D">
        <w:t xml:space="preserve">. </w:t>
      </w:r>
      <w:r>
        <w:t xml:space="preserve">Без передачи всё принимается – или не принимается – нормально. Если же включить передатчик, то всё принимается/передается, пока не появится чужой сигнал. Тогда </w:t>
      </w:r>
      <w:r>
        <w:rPr>
          <w:lang w:val="en-US"/>
        </w:rPr>
        <w:t>State</w:t>
      </w:r>
      <w:r w:rsidRPr="0031198C">
        <w:t>=17 (</w:t>
      </w:r>
      <w:r>
        <w:rPr>
          <w:lang w:val="en-US"/>
        </w:rPr>
        <w:t>RX</w:t>
      </w:r>
      <w:r w:rsidRPr="0031198C">
        <w:t xml:space="preserve"> </w:t>
      </w:r>
      <w:r>
        <w:rPr>
          <w:lang w:val="en-US"/>
        </w:rPr>
        <w:t>FIFO</w:t>
      </w:r>
      <w:r w:rsidRPr="0031198C">
        <w:t xml:space="preserve"> </w:t>
      </w:r>
      <w:r>
        <w:rPr>
          <w:lang w:val="en-US"/>
        </w:rPr>
        <w:t>overflow</w:t>
      </w:r>
      <w:r w:rsidRPr="0031198C">
        <w:t xml:space="preserve">), </w:t>
      </w:r>
      <w:r>
        <w:t>и мы зависаем. Интересно, где, кстати.</w:t>
      </w:r>
    </w:p>
    <w:p w14:paraId="72F9FC1F" w14:textId="0FB783C3" w:rsidR="0031198C" w:rsidRDefault="0031198C" w:rsidP="00797ADE">
      <w:r>
        <w:t>Проверил. Нет, я всё понимаю. Но: пакеты-то в СС шлются. И ответы получаются. То есть, вовсе мы не висим. Но почему тогда ничего не говорится в УАРТ?</w:t>
      </w:r>
    </w:p>
    <w:p w14:paraId="0E4690CE" w14:textId="30C48836" w:rsidR="0031198C" w:rsidRDefault="0031198C" w:rsidP="00797ADE">
      <w:r>
        <w:t xml:space="preserve">Убрал проверку получения пакета. Получил несколько </w:t>
      </w:r>
      <w:r>
        <w:rPr>
          <w:lang w:val="en-US"/>
        </w:rPr>
        <w:t>overflow</w:t>
      </w:r>
      <w:r w:rsidRPr="0031198C">
        <w:t xml:space="preserve">, </w:t>
      </w:r>
      <w:r>
        <w:t xml:space="preserve">потом опять зависли. </w:t>
      </w:r>
    </w:p>
    <w:p w14:paraId="7EAA45F9" w14:textId="392AAE47" w:rsidR="0031198C" w:rsidRPr="0031198C" w:rsidRDefault="0031198C" w:rsidP="00797ADE">
      <w:r>
        <w:t xml:space="preserve">Слава красному диоду. Зависли в </w:t>
      </w:r>
      <w:r>
        <w:rPr>
          <w:lang w:val="en-US"/>
        </w:rPr>
        <w:t>CC</w:t>
      </w:r>
      <w:r w:rsidRPr="0031198C">
        <w:t>_</w:t>
      </w:r>
      <w:r>
        <w:rPr>
          <w:lang w:val="en-US"/>
        </w:rPr>
        <w:t>TASK</w:t>
      </w:r>
      <w:r w:rsidRPr="0031198C">
        <w:t>.</w:t>
      </w:r>
    </w:p>
    <w:p w14:paraId="356CBEA6" w14:textId="5AA87AF4" w:rsidR="0031198C" w:rsidRDefault="00772449" w:rsidP="00797ADE">
      <w:r>
        <w:t xml:space="preserve">Чудесно. Закомментил </w:t>
      </w:r>
      <w:r>
        <w:rPr>
          <w:lang w:val="en-US"/>
        </w:rPr>
        <w:t>ENTER</w:t>
      </w:r>
      <w:r w:rsidRPr="00772449">
        <w:t>_</w:t>
      </w:r>
      <w:r>
        <w:rPr>
          <w:lang w:val="en-US"/>
        </w:rPr>
        <w:t>TX</w:t>
      </w:r>
      <w:r w:rsidRPr="00772449">
        <w:t xml:space="preserve">, </w:t>
      </w:r>
      <w:r>
        <w:t>всё, порядок.</w:t>
      </w:r>
    </w:p>
    <w:p w14:paraId="3C7E4019" w14:textId="6DD9BBD7" w:rsidR="003C3D7E" w:rsidRDefault="003C3D7E" w:rsidP="003C3D7E">
      <w:r>
        <w:t xml:space="preserve">Итак, виснем в момент записи строба </w:t>
      </w:r>
      <w:r>
        <w:rPr>
          <w:lang w:val="en-US"/>
        </w:rPr>
        <w:t>ENTER</w:t>
      </w:r>
      <w:r w:rsidRPr="003C3D7E">
        <w:t>_</w:t>
      </w:r>
      <w:r>
        <w:rPr>
          <w:lang w:val="en-US"/>
        </w:rPr>
        <w:t>RX</w:t>
      </w:r>
      <w:r w:rsidRPr="003C3D7E">
        <w:t xml:space="preserve">. </w:t>
      </w:r>
      <w:r>
        <w:t>В состоянии переполнения.</w:t>
      </w:r>
    </w:p>
    <w:p w14:paraId="55080B82" w14:textId="30AE635A" w:rsidR="003C3D7E" w:rsidRPr="003C3D7E" w:rsidRDefault="003C3D7E" w:rsidP="003C3D7E">
      <w:r>
        <w:t xml:space="preserve">Эге. Очень похоже, что это тупо из-за прерывания в этот славный момент </w:t>
      </w:r>
      <w:r>
        <w:rPr>
          <w:lang w:val="en-US"/>
        </w:rPr>
        <w:t>While</w:t>
      </w:r>
      <w:r w:rsidRPr="003C3D7E">
        <w:t>();</w:t>
      </w:r>
    </w:p>
    <w:p w14:paraId="2D264777" w14:textId="4E0AF99B" w:rsidR="003C3D7E" w:rsidRDefault="003C3D7E" w:rsidP="003C3D7E">
      <w:r>
        <w:t>Так и есть. Какой я молодец, а. Люди, будьте бдительны с прерываниями.</w:t>
      </w:r>
    </w:p>
    <w:p w14:paraId="16168854" w14:textId="624F0B41" w:rsidR="003C3D7E" w:rsidRDefault="003C3D7E" w:rsidP="003C3D7E">
      <w:r>
        <w:t>Тем временем, мы словили переполнение и не зависли. Ура. Теперь нужно что-то с этим сделать.</w:t>
      </w:r>
    </w:p>
    <w:p w14:paraId="773ED95A" w14:textId="60B94EB7" w:rsidR="003E396B" w:rsidRDefault="003E396B" w:rsidP="003C3D7E">
      <w:r>
        <w:t>Добавил обработку состояний – при переполнении или наоборот. Всё теперь стабильно.</w:t>
      </w:r>
    </w:p>
    <w:p w14:paraId="2AEC717F" w14:textId="70E6CAB3" w:rsidR="003E396B" w:rsidRDefault="003E396B" w:rsidP="00D203E1">
      <w:r>
        <w:t xml:space="preserve">Так. Ура, мы друг друга </w:t>
      </w:r>
      <w:r>
        <w:rPr>
          <w:i/>
          <w:u w:val="single"/>
        </w:rPr>
        <w:t>вроде</w:t>
      </w:r>
      <w:r>
        <w:t xml:space="preserve"> видим. Вроде, поелику №1 горит лампочкой, а №2 – хорошо если мигает. Но №2 – без антенны. Видимо, сие не мешает ему пер</w:t>
      </w:r>
      <w:r w:rsidR="00D203E1">
        <w:t>едавать, а вот принимать... Хм. Подозрительно.</w:t>
      </w:r>
    </w:p>
    <w:p w14:paraId="0A003EAD" w14:textId="21CB5ABC" w:rsidR="003D18F6" w:rsidRDefault="003D18F6" w:rsidP="00D203E1">
      <w:pPr>
        <w:rPr>
          <w:i/>
        </w:rPr>
      </w:pPr>
      <w:r>
        <w:rPr>
          <w:i/>
        </w:rPr>
        <w:t>13.04.10</w:t>
      </w:r>
    </w:p>
    <w:p w14:paraId="1164A2B6" w14:textId="6AFC79B9" w:rsidR="003D18F6" w:rsidRDefault="003D18F6" w:rsidP="00D203E1">
      <w:r>
        <w:t xml:space="preserve">Модифицировать проверку наличия несущей перед передачей. СС всё равно не войдет в режим передачи, пока всё не примет; но факт текущего приема пакета означает </w:t>
      </w:r>
      <w:r w:rsidR="00162B0B">
        <w:t>н</w:t>
      </w:r>
      <w:r>
        <w:t>еобходимость пересобрать свой. Итого, если нужно передавать, а мы принима</w:t>
      </w:r>
      <w:r w:rsidR="00795FAB">
        <w:t>е</w:t>
      </w:r>
      <w:r>
        <w:t>м – отменить передачу, очис</w:t>
      </w:r>
      <w:r w:rsidR="00795FAB">
        <w:t>т</w:t>
      </w:r>
      <w:r>
        <w:t xml:space="preserve">ить </w:t>
      </w:r>
      <w:r>
        <w:rPr>
          <w:lang w:val="en-US"/>
        </w:rPr>
        <w:t>TX</w:t>
      </w:r>
      <w:r w:rsidRPr="003D18F6">
        <w:t xml:space="preserve"> </w:t>
      </w:r>
      <w:r>
        <w:t>буфер.</w:t>
      </w:r>
    </w:p>
    <w:p w14:paraId="7149D313" w14:textId="0BE92427" w:rsidR="00795FAB" w:rsidRPr="00795FAB" w:rsidRDefault="00795FAB" w:rsidP="00D203E1">
      <w:r>
        <w:t xml:space="preserve">Похоже, переполнение </w:t>
      </w:r>
      <w:r>
        <w:rPr>
          <w:lang w:val="en-US"/>
        </w:rPr>
        <w:t>TX</w:t>
      </w:r>
      <w:r w:rsidRPr="00795FAB">
        <w:t>-</w:t>
      </w:r>
      <w:r>
        <w:t xml:space="preserve">буфера называется </w:t>
      </w:r>
      <w:r>
        <w:rPr>
          <w:lang w:val="en-US"/>
        </w:rPr>
        <w:t>TX</w:t>
      </w:r>
      <w:r w:rsidRPr="00795FAB">
        <w:t>_</w:t>
      </w:r>
      <w:r>
        <w:rPr>
          <w:lang w:val="en-US"/>
        </w:rPr>
        <w:t>UNDERFLOW</w:t>
      </w:r>
      <w:r w:rsidRPr="00795FAB">
        <w:t>.</w:t>
      </w:r>
    </w:p>
    <w:p w14:paraId="683A06B2" w14:textId="77777777" w:rsidR="00795FAB" w:rsidRDefault="00795FAB" w:rsidP="00D203E1">
      <w:r>
        <w:t>Перейти на статус-байт, избавившись от этой тучи режимов.</w:t>
      </w:r>
    </w:p>
    <w:p w14:paraId="5846D33B" w14:textId="0526BADA" w:rsidR="00A93646" w:rsidRPr="00F25CA0" w:rsidRDefault="00A93646" w:rsidP="00D203E1">
      <w:pPr>
        <w:rPr>
          <w:i/>
        </w:rPr>
      </w:pPr>
      <w:r w:rsidRPr="00A93646">
        <w:rPr>
          <w:i/>
          <w:lang w:val="en-US"/>
        </w:rPr>
        <w:t>Later</w:t>
      </w:r>
    </w:p>
    <w:p w14:paraId="39DAEF8C" w14:textId="2270A5F8" w:rsidR="00A93646" w:rsidRDefault="00A93646" w:rsidP="00D203E1">
      <w:r>
        <w:t xml:space="preserve">Итак, есть работоспособный вариант на фиксированных адресах. Адреса читаются из </w:t>
      </w:r>
      <w:r>
        <w:rPr>
          <w:lang w:val="en-US"/>
        </w:rPr>
        <w:t>EEPROM</w:t>
      </w:r>
      <w:r w:rsidRPr="00A93646">
        <w:t xml:space="preserve">. </w:t>
      </w:r>
      <w:r>
        <w:t xml:space="preserve">И всё очень мило синхронизируется. Расстояние между передачей первого и второго – 25...27 мс. При том что таймслот получается путем умножения адреса на 16. То есть, в идеале должно было бы быть 16 мс, но еще добавляется сколько-то задержек (скорее всего, от </w:t>
      </w:r>
      <w:r>
        <w:rPr>
          <w:lang w:val="en-US"/>
        </w:rPr>
        <w:t>UART</w:t>
      </w:r>
      <w:r w:rsidRPr="00A93646">
        <w:t>)</w:t>
      </w:r>
      <w:r>
        <w:t>.</w:t>
      </w:r>
    </w:p>
    <w:p w14:paraId="76055825" w14:textId="2E6437F0" w:rsidR="00A93646" w:rsidRDefault="00A93646" w:rsidP="00D203E1">
      <w:r>
        <w:t>На статус-байт не перешли. Возможно, пока, а может, и вовсе не перейдем. Ибо неясно, зачем.</w:t>
      </w:r>
    </w:p>
    <w:p w14:paraId="569BDE9A" w14:textId="5B58BADB" w:rsidR="00A93646" w:rsidRDefault="00A93646" w:rsidP="00D203E1">
      <w:r>
        <w:t>Так, теперь нужно: (1) проверить с тремя медальонами и (2) вернуться к динамическим адресам.</w:t>
      </w:r>
    </w:p>
    <w:p w14:paraId="08A56379" w14:textId="788B65EA" w:rsidR="00F25CA0" w:rsidRPr="0001799F" w:rsidRDefault="00A93646" w:rsidP="00F25CA0">
      <w:r>
        <w:lastRenderedPageBreak/>
        <w:t xml:space="preserve">Еще нужно уменьшить множитель, поскольку 27 мс – это многовато. В 200 мс 10 медальонов не влезут. Тем более что </w:t>
      </w:r>
      <w:proofErr w:type="spellStart"/>
      <w:r>
        <w:rPr>
          <w:lang w:val="en-US"/>
        </w:rPr>
        <w:t>CarrierDetect</w:t>
      </w:r>
      <w:proofErr w:type="spellEnd"/>
      <w:r w:rsidRPr="00F25CA0">
        <w:t xml:space="preserve"> </w:t>
      </w:r>
      <w:r>
        <w:t>говорит, что длина передачи 6 мс.</w:t>
      </w:r>
      <w:r w:rsidR="00F25CA0" w:rsidRPr="00F25CA0">
        <w:t xml:space="preserve"> </w:t>
      </w:r>
      <w:r w:rsidR="00F25CA0">
        <w:t xml:space="preserve">Но первым делом – отключить </w:t>
      </w:r>
      <w:r w:rsidR="00F25CA0">
        <w:rPr>
          <w:lang w:val="en-US"/>
        </w:rPr>
        <w:t>UART</w:t>
      </w:r>
      <w:r w:rsidR="00F25CA0" w:rsidRPr="0001799F">
        <w:t>.</w:t>
      </w:r>
    </w:p>
    <w:p w14:paraId="349E056C" w14:textId="33FFD6CC" w:rsidR="00795FAB" w:rsidRPr="0001799F" w:rsidRDefault="0001799F" w:rsidP="00D203E1">
      <w:pPr>
        <w:rPr>
          <w:i/>
        </w:rPr>
      </w:pPr>
      <w:r w:rsidRPr="0001799F">
        <w:rPr>
          <w:i/>
        </w:rPr>
        <w:t>14.04.10</w:t>
      </w:r>
    </w:p>
    <w:p w14:paraId="78E00C6C" w14:textId="4C8BDBB3" w:rsidR="0001799F" w:rsidRDefault="0001799F" w:rsidP="00D203E1">
      <w:r>
        <w:t>Убрал всё про УАРТ. Расстояние меж пакетами не изменилось, стабильность смещения тоже не улучшилась.</w:t>
      </w:r>
    </w:p>
    <w:p w14:paraId="2C7845D5" w14:textId="00A72C17" w:rsidR="0001799F" w:rsidRDefault="0001799F" w:rsidP="00D203E1">
      <w:r>
        <w:t xml:space="preserve">Сменил множитель с 16 на 8. Расстояние уменьшилось до 17.8 мс. Меньше плавает. </w:t>
      </w:r>
    </w:p>
    <w:p w14:paraId="7C1E264A" w14:textId="13D116F8" w:rsidR="00E3559F" w:rsidRPr="00162B0B" w:rsidRDefault="00E3559F" w:rsidP="00D203E1">
      <w:r>
        <w:t xml:space="preserve">Сменил множитель с 8 на 4. Расстояние уменьшилось до 13.4 мс. Принятый пакет поступает через 7.4 мс после прерывания на передачу. Длительность пакета примерно 6.8 мс – измерено по </w:t>
      </w:r>
      <w:proofErr w:type="spellStart"/>
      <w:r>
        <w:rPr>
          <w:lang w:val="en-US"/>
        </w:rPr>
        <w:t>CarrierDetect</w:t>
      </w:r>
      <w:proofErr w:type="spellEnd"/>
      <w:r w:rsidRPr="00162B0B">
        <w:t>.</w:t>
      </w:r>
    </w:p>
    <w:p w14:paraId="5108579C" w14:textId="46D9DD7F" w:rsidR="004C4A26" w:rsidRDefault="004C4A26" w:rsidP="00D203E1">
      <w:r>
        <w:t xml:space="preserve">Так. Адрес 1 означает 4 попугая, адрес 2 – 8 попугаев. Длина одного попугая – примерно 1мс. Итого, будь всё честно, расстояние между пакетами было бы 4 мс. </w:t>
      </w:r>
    </w:p>
    <w:p w14:paraId="2F132D26" w14:textId="08C256D3" w:rsidR="004C4A26" w:rsidRDefault="004C4A26" w:rsidP="00D203E1">
      <w:r>
        <w:t>То есть, у нас вносится задержка в 10 мс. То есть, роль таймера становится довольно убогой. Почему – понятно: после приема пакета мы выставляем текущее время таким, каким оно было в момент срабатывания прерывания на передачу у первого медальона. Не учитывая время подготовки пакета и его передачу.</w:t>
      </w:r>
    </w:p>
    <w:p w14:paraId="22522846" w14:textId="481EFFB4" w:rsidR="00515C3C" w:rsidRDefault="00515C3C" w:rsidP="00D203E1">
      <w:r>
        <w:t xml:space="preserve">Чем это плохо. </w:t>
      </w:r>
      <w:r w:rsidR="00EE1884">
        <w:t>Если медальон 10 примет пакет медальона 1, он захочет передавать в момент 40. А это неверно.</w:t>
      </w:r>
    </w:p>
    <w:p w14:paraId="22898198" w14:textId="622AE2F8" w:rsidR="004C4A26" w:rsidRPr="00515C3C" w:rsidRDefault="004C4A26" w:rsidP="00D203E1">
      <w:r>
        <w:t>Попробуем учесть. Будем добавлять к таймеру 7.</w:t>
      </w:r>
      <w:r w:rsidR="00515C3C">
        <w:t xml:space="preserve"> Таким образом, при множителе 4 мы упустим время передачи: 1*4+7=11 </w:t>
      </w:r>
      <w:r w:rsidR="00515C3C" w:rsidRPr="00515C3C">
        <w:t xml:space="preserve">&gt; 8. </w:t>
      </w:r>
      <w:r w:rsidR="00515C3C">
        <w:t>При множителе 8: 1*8+7 = 15</w:t>
      </w:r>
      <w:r w:rsidR="00515C3C" w:rsidRPr="00975E8B">
        <w:t xml:space="preserve"> &lt; 2*8=16. </w:t>
      </w:r>
      <w:r w:rsidR="00515C3C">
        <w:t>Маловато времени, вообще-то.</w:t>
      </w:r>
    </w:p>
    <w:p w14:paraId="51BD6080" w14:textId="2D7B04C0" w:rsidR="004C4A26" w:rsidRDefault="0068757D" w:rsidP="00D203E1">
      <w:r>
        <w:t>При длине пакета</w:t>
      </w:r>
      <w:r w:rsidR="00975E8B">
        <w:t xml:space="preserve"> 7 дребезг был в 2 мс. При 8 – почти исчез.</w:t>
      </w:r>
    </w:p>
    <w:p w14:paraId="1046FCB2" w14:textId="667A7BE8" w:rsidR="00812A89" w:rsidRDefault="00975E8B" w:rsidP="00812A89">
      <w:r>
        <w:t>Итак, длина пакета близка к 8, 9 уже слишком много.</w:t>
      </w:r>
      <w:r w:rsidR="00812A89">
        <w:t xml:space="preserve"> Перейти, что ли, на другое деление частоты таймером? Перейду на 1/64ю.</w:t>
      </w:r>
    </w:p>
    <w:p w14:paraId="423A1B70" w14:textId="77777777" w:rsidR="00F03635" w:rsidRPr="00F03635" w:rsidRDefault="00F03635" w:rsidP="00812A89">
      <w:pPr>
        <w:rPr>
          <w:i/>
        </w:rPr>
      </w:pPr>
      <w:r>
        <w:rPr>
          <w:i/>
          <w:lang w:val="en-US"/>
        </w:rPr>
        <w:t>Later</w:t>
      </w:r>
    </w:p>
    <w:p w14:paraId="264553BD" w14:textId="2F7E27CA" w:rsidR="00F03635" w:rsidRDefault="00F03635" w:rsidP="00812A89">
      <w:r>
        <w:t>Время от момента прерывания на передачу до окончания приема пакета – 8.4 мс.</w:t>
      </w:r>
    </w:p>
    <w:p w14:paraId="15C93AA4" w14:textId="675FC6AB" w:rsidR="00F03635" w:rsidRDefault="00113F77" w:rsidP="00812A89">
      <w:r>
        <w:t xml:space="preserve">Перешел на быстрый таймер. Второй сигнал почти не дрожит. Множитель 256, длина пакета 131. </w:t>
      </w:r>
    </w:p>
    <w:p w14:paraId="60558CD3" w14:textId="7B23C6E6" w:rsidR="00113F77" w:rsidRDefault="00113F77" w:rsidP="00812A89">
      <w:r>
        <w:t>При этом множителе рассчетное расстояние между передачами 16.38 мс. Экспериментальное – 16.9 мс. Очевидно, 500 мкс ушло на какие-то инструкции и округления. Уменьшить множитель нельзя, так как тогда расстояние между передачами сократится до 8 с чем-то мс, а это меньше длины приема пакета. Впрочем, об этом мы уже писали.</w:t>
      </w:r>
    </w:p>
    <w:p w14:paraId="68DAA3F0" w14:textId="342E0DAF" w:rsidR="00B43ECC" w:rsidRDefault="00B43ECC" w:rsidP="00812A89">
      <w:r>
        <w:t xml:space="preserve">Прибрался в файлах немного. Выкинул </w:t>
      </w:r>
      <w:r>
        <w:rPr>
          <w:lang w:val="en-US"/>
        </w:rPr>
        <w:t>RX</w:t>
      </w:r>
      <w:r w:rsidRPr="00B43ECC">
        <w:t>_</w:t>
      </w:r>
      <w:r>
        <w:rPr>
          <w:lang w:val="en-US"/>
        </w:rPr>
        <w:t>needed</w:t>
      </w:r>
      <w:r w:rsidRPr="00B43ECC">
        <w:t xml:space="preserve">. </w:t>
      </w:r>
      <w:r>
        <w:t xml:space="preserve">Оно всегда </w:t>
      </w:r>
      <w:r>
        <w:rPr>
          <w:lang w:val="en-US"/>
        </w:rPr>
        <w:t>needed</w:t>
      </w:r>
      <w:r w:rsidRPr="00162B0B">
        <w:t>.</w:t>
      </w:r>
    </w:p>
    <w:p w14:paraId="72D69B86" w14:textId="3FA653DA" w:rsidR="00162B0B" w:rsidRDefault="00162B0B" w:rsidP="00812A89">
      <w:r>
        <w:t>Добавил динамические адреса. Всё работает. Подозрительно.</w:t>
      </w:r>
    </w:p>
    <w:p w14:paraId="6AEBAD75" w14:textId="35128D46" w:rsidR="00162B0B" w:rsidRDefault="00162B0B" w:rsidP="00812A89">
      <w:pPr>
        <w:rPr>
          <w:i/>
        </w:rPr>
      </w:pPr>
      <w:r w:rsidRPr="00162B0B">
        <w:rPr>
          <w:i/>
        </w:rPr>
        <w:t>15.04.10</w:t>
      </w:r>
    </w:p>
    <w:p w14:paraId="23C284F5" w14:textId="7FB50CA0" w:rsidR="00162B0B" w:rsidRDefault="00162B0B" w:rsidP="00812A89">
      <w:proofErr w:type="gramStart"/>
      <w:r>
        <w:rPr>
          <w:lang w:val="en-US"/>
        </w:rPr>
        <w:lastRenderedPageBreak/>
        <w:t>WOR</w:t>
      </w:r>
      <w:r w:rsidRPr="00162B0B">
        <w:t xml:space="preserve"> – </w:t>
      </w:r>
      <w:r>
        <w:t>отказать.</w:t>
      </w:r>
      <w:proofErr w:type="gramEnd"/>
      <w:r>
        <w:t xml:space="preserve"> Проще и нагляднее сделать всё АВРом, чем подбирать параметры не предназначенного для наших целей функционала СС.</w:t>
      </w:r>
    </w:p>
    <w:p w14:paraId="5FB2520E" w14:textId="51E6D4D0" w:rsidR="00162B0B" w:rsidRPr="00044E08" w:rsidRDefault="00044E08" w:rsidP="00812A89">
      <w:pPr>
        <w:rPr>
          <w:lang w:val="en-US"/>
        </w:rPr>
      </w:pPr>
      <w:r>
        <w:t xml:space="preserve">Надо, надо переходить на статус-байт. </w:t>
      </w:r>
      <w:proofErr w:type="spellStart"/>
      <w:r>
        <w:rPr>
          <w:lang w:val="en-US"/>
        </w:rPr>
        <w:t>MarcState</w:t>
      </w:r>
      <w:proofErr w:type="spellEnd"/>
      <w:r>
        <w:rPr>
          <w:lang w:val="en-US"/>
        </w:rPr>
        <w:t xml:space="preserve"> is mainly for test purposes.</w:t>
      </w:r>
    </w:p>
    <w:p w14:paraId="65CFAF30" w14:textId="257655B7" w:rsidR="00B43ECC" w:rsidRDefault="00FB2990" w:rsidP="00812A89">
      <w:pPr>
        <w:rPr>
          <w:i/>
        </w:rPr>
      </w:pPr>
      <w:r w:rsidRPr="00FB2990">
        <w:rPr>
          <w:i/>
        </w:rPr>
        <w:t>17.04.10</w:t>
      </w:r>
    </w:p>
    <w:p w14:paraId="47C3211A" w14:textId="2FEA2F3D" w:rsidR="00FB2990" w:rsidRPr="00FB2990" w:rsidRDefault="00FB2990" w:rsidP="00812A89">
      <w:r>
        <w:t>Надо ли переходить? Мы сможе</w:t>
      </w:r>
      <w:r w:rsidR="00FA6E4B">
        <w:t>м</w:t>
      </w:r>
      <w:r>
        <w:t xml:space="preserve"> опознать переполнение?</w:t>
      </w:r>
    </w:p>
    <w:sectPr w:rsidR="00FB2990" w:rsidRPr="00FB2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06E5"/>
    <w:multiLevelType w:val="hybridMultilevel"/>
    <w:tmpl w:val="67CEA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C46A3B"/>
    <w:multiLevelType w:val="hybridMultilevel"/>
    <w:tmpl w:val="32960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F022717"/>
    <w:multiLevelType w:val="hybridMultilevel"/>
    <w:tmpl w:val="CD6C4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327CAF"/>
    <w:multiLevelType w:val="hybridMultilevel"/>
    <w:tmpl w:val="0F9C2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3D"/>
    <w:rsid w:val="0001799F"/>
    <w:rsid w:val="00044E08"/>
    <w:rsid w:val="000B2E0A"/>
    <w:rsid w:val="000B70C0"/>
    <w:rsid w:val="00104FFB"/>
    <w:rsid w:val="001107BA"/>
    <w:rsid w:val="00113F77"/>
    <w:rsid w:val="0011553D"/>
    <w:rsid w:val="00162B0B"/>
    <w:rsid w:val="001C2B35"/>
    <w:rsid w:val="00223A64"/>
    <w:rsid w:val="00292575"/>
    <w:rsid w:val="0031198C"/>
    <w:rsid w:val="003C3D7E"/>
    <w:rsid w:val="003D18F6"/>
    <w:rsid w:val="003D6D81"/>
    <w:rsid w:val="003E396B"/>
    <w:rsid w:val="00494890"/>
    <w:rsid w:val="004B6F8A"/>
    <w:rsid w:val="004C4A26"/>
    <w:rsid w:val="00503182"/>
    <w:rsid w:val="00515C3C"/>
    <w:rsid w:val="005362C0"/>
    <w:rsid w:val="005922AA"/>
    <w:rsid w:val="005E663D"/>
    <w:rsid w:val="00612CEB"/>
    <w:rsid w:val="0064299D"/>
    <w:rsid w:val="00657076"/>
    <w:rsid w:val="00667556"/>
    <w:rsid w:val="006803E3"/>
    <w:rsid w:val="0068757D"/>
    <w:rsid w:val="00767CA7"/>
    <w:rsid w:val="00772449"/>
    <w:rsid w:val="00795FAB"/>
    <w:rsid w:val="00797ADE"/>
    <w:rsid w:val="00812A89"/>
    <w:rsid w:val="00975E8B"/>
    <w:rsid w:val="009A29B7"/>
    <w:rsid w:val="009C66BE"/>
    <w:rsid w:val="00A93646"/>
    <w:rsid w:val="00AC292F"/>
    <w:rsid w:val="00B43ECC"/>
    <w:rsid w:val="00CE7698"/>
    <w:rsid w:val="00D203E1"/>
    <w:rsid w:val="00E20C15"/>
    <w:rsid w:val="00E3559F"/>
    <w:rsid w:val="00E65049"/>
    <w:rsid w:val="00EB6AF1"/>
    <w:rsid w:val="00EE1884"/>
    <w:rsid w:val="00F03635"/>
    <w:rsid w:val="00F21AD8"/>
    <w:rsid w:val="00F25CA0"/>
    <w:rsid w:val="00F274FE"/>
    <w:rsid w:val="00F4366D"/>
    <w:rsid w:val="00FA6E4B"/>
    <w:rsid w:val="00FB2990"/>
    <w:rsid w:val="00FE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AF2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6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3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66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63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0C0"/>
    <w:pPr>
      <w:ind w:left="720"/>
      <w:contextualSpacing/>
    </w:pPr>
  </w:style>
  <w:style w:type="paragraph" w:styleId="NoSpacing">
    <w:name w:val="No Spacing"/>
    <w:uiPriority w:val="1"/>
    <w:qFormat/>
    <w:rsid w:val="00797ADE"/>
    <w:pPr>
      <w:spacing w:after="0" w:line="240" w:lineRule="auto"/>
      <w:ind w:firstLine="709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76"/>
    <w:pPr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6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63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66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663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E6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70C0"/>
    <w:pPr>
      <w:ind w:left="720"/>
      <w:contextualSpacing/>
    </w:pPr>
  </w:style>
  <w:style w:type="paragraph" w:styleId="NoSpacing">
    <w:name w:val="No Spacing"/>
    <w:uiPriority w:val="1"/>
    <w:qFormat/>
    <w:rsid w:val="00797ADE"/>
    <w:pPr>
      <w:spacing w:after="0" w:line="24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4839</TotalTime>
  <Pages>1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Kreyl Laurelindo</dc:creator>
  <cp:lastModifiedBy>Kreyl Laurelindo</cp:lastModifiedBy>
  <cp:revision>30</cp:revision>
  <dcterms:created xsi:type="dcterms:W3CDTF">2010-04-06T05:55:00Z</dcterms:created>
  <dcterms:modified xsi:type="dcterms:W3CDTF">2010-04-18T14:45:00Z</dcterms:modified>
</cp:coreProperties>
</file>