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r>
        <w:rPr>
          <w:lang w:val="en-US"/>
        </w:rPr>
        <w:t>Deluvio</w:t>
      </w:r>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A939B7"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p w14:paraId="1E85A737" w14:textId="77777777" w:rsidR="00A939B7" w:rsidRPr="00A939B7" w:rsidRDefault="00A939B7" w:rsidP="003A1893"/>
    <w:p w14:paraId="0196AC8A" w14:textId="77777777" w:rsidR="00A939B7" w:rsidRPr="004054E1" w:rsidRDefault="00A939B7">
      <w:pPr>
        <w:ind w:firstLine="0"/>
        <w:jc w:val="left"/>
        <w:rPr>
          <w:rFonts w:asciiTheme="majorHAnsi" w:eastAsiaTheme="majorEastAsia" w:hAnsiTheme="majorHAnsi" w:cstheme="majorBidi"/>
          <w:b/>
          <w:bCs/>
          <w:color w:val="365F91" w:themeColor="accent1" w:themeShade="BF"/>
          <w:sz w:val="28"/>
          <w:szCs w:val="28"/>
        </w:rPr>
      </w:pPr>
      <w:r w:rsidRPr="004054E1">
        <w:br w:type="page"/>
      </w:r>
    </w:p>
    <w:p w14:paraId="086CA84C" w14:textId="6099A688" w:rsidR="00A939B7" w:rsidRDefault="00A939B7" w:rsidP="00A939B7">
      <w:pPr>
        <w:pStyle w:val="Heading1"/>
        <w:rPr>
          <w:lang w:val="en-US"/>
        </w:rPr>
      </w:pPr>
      <w:r>
        <w:rPr>
          <w:lang w:val="en-US"/>
        </w:rPr>
        <w:lastRenderedPageBreak/>
        <w:t>To Do</w:t>
      </w:r>
    </w:p>
    <w:p w14:paraId="4B8131BE" w14:textId="01E194B9" w:rsidR="00A939B7" w:rsidRPr="00A939B7" w:rsidRDefault="00A939B7" w:rsidP="00A939B7">
      <w:pPr>
        <w:pStyle w:val="ListParagraph"/>
        <w:numPr>
          <w:ilvl w:val="0"/>
          <w:numId w:val="2"/>
        </w:numPr>
      </w:pPr>
      <w:r>
        <w:t>Уменьшить резистор подсветки до 100 Ом, например.</w:t>
      </w:r>
    </w:p>
    <w:p w14:paraId="7AC167E4" w14:textId="57D01C2F" w:rsidR="00A939B7" w:rsidRDefault="00CB1809" w:rsidP="00A939B7">
      <w:pPr>
        <w:pStyle w:val="ListParagraph"/>
        <w:numPr>
          <w:ilvl w:val="0"/>
          <w:numId w:val="2"/>
        </w:numPr>
      </w:pPr>
      <w:r>
        <w:t>Сделать БОЛЬШИЕ часы (а надо?)</w:t>
      </w:r>
    </w:p>
    <w:p w14:paraId="43E8DF6C" w14:textId="336CAB91" w:rsidR="00CB1809" w:rsidRPr="00F804D5" w:rsidRDefault="00CB1809" w:rsidP="00A939B7">
      <w:pPr>
        <w:pStyle w:val="ListParagraph"/>
        <w:numPr>
          <w:ilvl w:val="0"/>
          <w:numId w:val="2"/>
        </w:numPr>
      </w:pPr>
      <w:r>
        <w:t xml:space="preserve">Сделать сохранение настроек в </w:t>
      </w:r>
      <w:r>
        <w:rPr>
          <w:lang w:val="en-US"/>
        </w:rPr>
        <w:t>EEPROM</w:t>
      </w:r>
      <w:r w:rsidRPr="00F804D5">
        <w:t>.</w:t>
      </w:r>
    </w:p>
    <w:p w14:paraId="0F76DF52" w14:textId="598D70F3" w:rsidR="00F804D5" w:rsidRDefault="00F804D5" w:rsidP="00A939B7">
      <w:pPr>
        <w:pStyle w:val="ListParagraph"/>
        <w:numPr>
          <w:ilvl w:val="0"/>
          <w:numId w:val="2"/>
        </w:numPr>
      </w:pPr>
      <w:r>
        <w:t>Сделать блокировку клавиш.</w:t>
      </w:r>
    </w:p>
    <w:p w14:paraId="4ABD41AD" w14:textId="1ACAC162" w:rsidR="00F804D5" w:rsidRPr="00D06A53" w:rsidRDefault="00A40313" w:rsidP="00A939B7">
      <w:pPr>
        <w:pStyle w:val="ListParagraph"/>
        <w:numPr>
          <w:ilvl w:val="0"/>
          <w:numId w:val="2"/>
        </w:numPr>
        <w:rPr>
          <w:strike/>
        </w:rPr>
      </w:pPr>
      <w:r w:rsidRPr="00D06A53">
        <w:rPr>
          <w:strike/>
        </w:rPr>
        <w:t>Сделать датчик воды.</w:t>
      </w:r>
    </w:p>
    <w:p w14:paraId="718087CF" w14:textId="3BB54507" w:rsidR="00C53188" w:rsidRPr="0020458D" w:rsidRDefault="00C53188" w:rsidP="00A939B7">
      <w:pPr>
        <w:pStyle w:val="ListParagraph"/>
        <w:numPr>
          <w:ilvl w:val="0"/>
          <w:numId w:val="2"/>
        </w:numPr>
        <w:rPr>
          <w:strike/>
        </w:rPr>
      </w:pPr>
      <w:r w:rsidRPr="0020458D">
        <w:rPr>
          <w:strike/>
        </w:rPr>
        <w:t xml:space="preserve">Сделать </w:t>
      </w:r>
      <w:r w:rsidRPr="0020458D">
        <w:rPr>
          <w:strike/>
          <w:lang w:val="en-US"/>
        </w:rPr>
        <w:t>energy saving.</w:t>
      </w:r>
    </w:p>
    <w:p w14:paraId="4DB0C049" w14:textId="21B79D8A" w:rsidR="003F01A5" w:rsidRPr="00D06A53" w:rsidRDefault="003F01A5" w:rsidP="00A939B7">
      <w:pPr>
        <w:pStyle w:val="ListParagraph"/>
        <w:numPr>
          <w:ilvl w:val="0"/>
          <w:numId w:val="2"/>
        </w:numPr>
        <w:rPr>
          <w:strike/>
        </w:rPr>
      </w:pPr>
      <w:r w:rsidRPr="00D06A53">
        <w:rPr>
          <w:strike/>
        </w:rPr>
        <w:t>Сделать детектор батарейки.</w:t>
      </w:r>
    </w:p>
    <w:p w14:paraId="5CBEE081" w14:textId="1C238775" w:rsidR="003F01A5" w:rsidRPr="004054E1" w:rsidRDefault="003F01A5" w:rsidP="00A939B7">
      <w:pPr>
        <w:pStyle w:val="ListParagraph"/>
        <w:numPr>
          <w:ilvl w:val="0"/>
          <w:numId w:val="2"/>
        </w:numPr>
      </w:pPr>
      <w:r>
        <w:t>Сделать измеритель батарейки.</w:t>
      </w:r>
      <w:bookmarkStart w:id="0" w:name="_GoBack"/>
      <w:bookmarkEnd w:id="0"/>
    </w:p>
    <w:p w14:paraId="65182B21" w14:textId="29472E69" w:rsidR="004054E1" w:rsidRDefault="004054E1" w:rsidP="004054E1">
      <w:pPr>
        <w:pStyle w:val="Heading1"/>
      </w:pPr>
      <w:r>
        <w:t>Проблема питания</w:t>
      </w:r>
    </w:p>
    <w:p w14:paraId="7228FB8C" w14:textId="2E704372" w:rsidR="004054E1" w:rsidRDefault="004054E1" w:rsidP="004054E1">
      <w:r>
        <w:t xml:space="preserve">Не был учтен ток потребления стабилизатора </w:t>
      </w:r>
      <w:r>
        <w:rPr>
          <w:lang w:val="en-US"/>
        </w:rPr>
        <w:t>LD</w:t>
      </w:r>
      <w:r w:rsidRPr="004054E1">
        <w:t xml:space="preserve">1117. </w:t>
      </w:r>
      <w:r>
        <w:t>А он – порядка 5.5 мА. На этом фоне потребление Меги и экрана не заметно вовсе.</w:t>
      </w:r>
    </w:p>
    <w:p w14:paraId="55F05FBB" w14:textId="387968E7" w:rsidR="004054E1" w:rsidRDefault="004054E1" w:rsidP="004054E1">
      <w:r>
        <w:t>Решения.</w:t>
      </w:r>
    </w:p>
    <w:p w14:paraId="5BBE8ECE" w14:textId="61851C02" w:rsidR="004054E1" w:rsidRDefault="0013799A" w:rsidP="0013799A">
      <w:pPr>
        <w:pStyle w:val="ListParagraph"/>
        <w:numPr>
          <w:ilvl w:val="0"/>
          <w:numId w:val="4"/>
        </w:numPr>
      </w:pPr>
      <w:r>
        <w:t>Плюнуть. Но: 5.5 мА – это плохо: это 20 суток. Причем просто так, без всякой пользы.</w:t>
      </w:r>
    </w:p>
    <w:p w14:paraId="4A906213" w14:textId="2E1D4861" w:rsidR="0013799A" w:rsidRDefault="0013799A" w:rsidP="0013799A">
      <w:pPr>
        <w:pStyle w:val="ListParagraph"/>
        <w:numPr>
          <w:ilvl w:val="0"/>
          <w:numId w:val="4"/>
        </w:numPr>
      </w:pPr>
      <w:r>
        <w:t>Использовать внешний БП. Но: исчезает гибкость, увеличивается цена – БП на пару ампер поди еще достань.</w:t>
      </w:r>
    </w:p>
    <w:p w14:paraId="5BD8FAE0" w14:textId="44BAFC09" w:rsidR="0013799A" w:rsidRDefault="0013799A" w:rsidP="0013799A">
      <w:pPr>
        <w:pStyle w:val="ListParagraph"/>
        <w:numPr>
          <w:ilvl w:val="0"/>
          <w:numId w:val="4"/>
        </w:numPr>
      </w:pPr>
      <w:r>
        <w:t>Использовать внешний БП, но в качестве зарядника, а вместо батареек – аккумуляторы. Плюс – можно использовать любой маломощный БП. Минусы – то же уменьшение гибкости, вдобавок аккумуляторы всё же дорогие: +800 рублей за 8 аккумуляторов.</w:t>
      </w:r>
    </w:p>
    <w:p w14:paraId="1B1D0E51" w14:textId="28B86FD4" w:rsidR="0013799A" w:rsidRDefault="0013799A" w:rsidP="0013799A">
      <w:pPr>
        <w:pStyle w:val="ListParagraph"/>
        <w:numPr>
          <w:ilvl w:val="0"/>
          <w:numId w:val="4"/>
        </w:numPr>
      </w:pPr>
      <w:r>
        <w:t xml:space="preserve">Использовать </w:t>
      </w:r>
      <w:r>
        <w:rPr>
          <w:lang w:val="en-US"/>
        </w:rPr>
        <w:t>switch</w:t>
      </w:r>
      <w:r w:rsidRPr="0013799A">
        <w:t>-</w:t>
      </w:r>
      <w:r>
        <w:rPr>
          <w:lang w:val="en-US"/>
        </w:rPr>
        <w:t>mode</w:t>
      </w:r>
      <w:r w:rsidRPr="0013799A">
        <w:t xml:space="preserve"> </w:t>
      </w:r>
      <w:r>
        <w:rPr>
          <w:lang w:val="en-US"/>
        </w:rPr>
        <w:t>regulator</w:t>
      </w:r>
      <w:r w:rsidRPr="0013799A">
        <w:t xml:space="preserve">. </w:t>
      </w:r>
      <w:r>
        <w:t>Усложнение и удорожание схемы, переразводка, плюс еще не факт, что КПД будет выше. Плюс еще шумы.</w:t>
      </w:r>
    </w:p>
    <w:p w14:paraId="6E18FCDC" w14:textId="093B0C7B" w:rsidR="0013799A" w:rsidRDefault="0013799A" w:rsidP="0013799A">
      <w:pPr>
        <w:pStyle w:val="ListParagraph"/>
        <w:numPr>
          <w:ilvl w:val="0"/>
          <w:numId w:val="4"/>
        </w:numPr>
      </w:pPr>
      <w:r>
        <w:t xml:space="preserve">Использовать </w:t>
      </w:r>
      <w:r>
        <w:rPr>
          <w:lang w:val="en-US"/>
        </w:rPr>
        <w:t>MAX</w:t>
      </w:r>
      <w:r w:rsidRPr="0013799A">
        <w:t>88</w:t>
      </w:r>
      <w:r w:rsidR="008A7C3E">
        <w:t>80</w:t>
      </w:r>
      <w:r w:rsidR="008A7C3E" w:rsidRPr="008A7C3E">
        <w:t>-8881</w:t>
      </w:r>
      <w:r w:rsidRPr="0013799A">
        <w:t xml:space="preserve">. </w:t>
      </w:r>
      <w:r>
        <w:t xml:space="preserve">Линейный регулятор, </w:t>
      </w:r>
      <w:r w:rsidRPr="0013799A">
        <w:t xml:space="preserve">3.5 </w:t>
      </w:r>
      <w:r>
        <w:t>микроампер, от 12 В. Минус</w:t>
      </w:r>
      <w:r w:rsidR="008A7C3E">
        <w:t>ы:</w:t>
      </w:r>
      <w:r>
        <w:t xml:space="preserve"> в перспективе переразводка платы, </w:t>
      </w:r>
      <w:r w:rsidR="008A7C3E">
        <w:t>плюс он еще 58 р от 20 штук.</w:t>
      </w:r>
    </w:p>
    <w:p w14:paraId="744A00DE" w14:textId="339216AE" w:rsidR="008A7C3E" w:rsidRDefault="008A7C3E" w:rsidP="00E93499">
      <w:pPr>
        <w:pStyle w:val="ListParagraph"/>
        <w:numPr>
          <w:ilvl w:val="0"/>
          <w:numId w:val="4"/>
        </w:numPr>
      </w:pPr>
      <w:r>
        <w:t xml:space="preserve">Использовать ААТ3221, и при этом снизить напряжение питания до 6 В и количество батареек до четырех. </w:t>
      </w:r>
      <w:r w:rsidR="0081266A">
        <w:t>Проверено: когда напряжение падает ниже 6В, перестает работать ключ. Мотор работает, но сильно дольше поднимает воду вверх. Отказаться от ключа не хочется, потому что у него куча защит по КЗ, перегреву и проч.</w:t>
      </w:r>
    </w:p>
    <w:p w14:paraId="067CEEBA" w14:textId="6C2B1A6C" w:rsidR="0081266A" w:rsidRDefault="009213CB" w:rsidP="00E93499">
      <w:pPr>
        <w:pStyle w:val="ListParagraph"/>
        <w:numPr>
          <w:ilvl w:val="0"/>
          <w:numId w:val="4"/>
        </w:numPr>
      </w:pPr>
      <w:r>
        <w:t>Использовать ААТ3221, и при этом использовать часть батареек для цифровой части, а все – для силовой. Минус: батарейки будут разряжаться неравномерно. С другой стороны, там такие токи, что по сравнению с мотором их можно не считать.</w:t>
      </w:r>
    </w:p>
    <w:p w14:paraId="6DCF8D79" w14:textId="69B3122D" w:rsidR="009213CB" w:rsidRDefault="009213CB" w:rsidP="00E93499">
      <w:pPr>
        <w:pStyle w:val="ListParagraph"/>
        <w:numPr>
          <w:ilvl w:val="0"/>
          <w:numId w:val="4"/>
        </w:numPr>
      </w:pPr>
      <w:r>
        <w:t xml:space="preserve">То же, только запитать всё от двух батареек и убрать регулятор вовсе. Плюсы: снижение цены, простота реализации. Минус: при просадке по питанию рискуем начать питаться от литиевой батарейки. </w:t>
      </w:r>
    </w:p>
    <w:p w14:paraId="2162F3AE" w14:textId="6DFEE314" w:rsidR="009213CB" w:rsidRDefault="009213CB" w:rsidP="00E93499">
      <w:pPr>
        <w:pStyle w:val="ListParagraph"/>
        <w:numPr>
          <w:ilvl w:val="0"/>
          <w:numId w:val="4"/>
        </w:numPr>
      </w:pPr>
      <w:r>
        <w:t xml:space="preserve">Использовать вообще отдельные батарейки для цифровой части. Минус: их придется дополнительно мерять, или не мерять вовсе; кроме того, </w:t>
      </w:r>
      <w:r w:rsidR="006B0222">
        <w:t>дополнительные батарейки не влезаю</w:t>
      </w:r>
      <w:r>
        <w:t>т в</w:t>
      </w:r>
      <w:r w:rsidR="006B0222">
        <w:t xml:space="preserve"> нынешний</w:t>
      </w:r>
      <w:r>
        <w:t xml:space="preserve"> корпус</w:t>
      </w:r>
      <w:r w:rsidR="003458B0">
        <w:t>. А при двух получим в итоге просадку по питанию.</w:t>
      </w:r>
      <w:r>
        <w:t xml:space="preserve"> Плюс: они будут жить очень долго</w:t>
      </w:r>
      <w:r w:rsidR="003458B0">
        <w:t>, и они никак не связаны с силовой частью.</w:t>
      </w:r>
    </w:p>
    <w:p w14:paraId="2D6F14D4" w14:textId="244ADF05" w:rsidR="004054E1" w:rsidRDefault="006E5A10" w:rsidP="004054E1">
      <w:pPr>
        <w:rPr>
          <w:lang w:val="en-US"/>
        </w:rPr>
      </w:pPr>
      <w:r>
        <w:t xml:space="preserve">Итог: применен </w:t>
      </w:r>
      <w:r>
        <w:rPr>
          <w:lang w:val="en-US"/>
        </w:rPr>
        <w:t>TPS</w:t>
      </w:r>
      <w:r w:rsidRPr="006E5A10">
        <w:t xml:space="preserve">71533. </w:t>
      </w:r>
      <w:r>
        <w:rPr>
          <w:lang w:val="en-US"/>
        </w:rPr>
        <w:t>Iq</w:t>
      </w:r>
      <w:r w:rsidRPr="006E5A10">
        <w:t xml:space="preserve"> = 3.5</w:t>
      </w:r>
      <w:r>
        <w:rPr>
          <w:lang w:val="en-US"/>
        </w:rPr>
        <w:t>uA</w:t>
      </w:r>
      <w:r w:rsidRPr="006E5A10">
        <w:t xml:space="preserve">, </w:t>
      </w:r>
      <w:r>
        <w:rPr>
          <w:lang w:val="en-US"/>
        </w:rPr>
        <w:t>Uin</w:t>
      </w:r>
      <w:r w:rsidRPr="006E5A10">
        <w:t xml:space="preserve"> </w:t>
      </w:r>
      <w:r>
        <w:rPr>
          <w:lang w:val="en-US"/>
        </w:rPr>
        <w:t>max</w:t>
      </w:r>
      <w:r w:rsidRPr="006E5A10">
        <w:t xml:space="preserve"> = 24</w:t>
      </w:r>
      <w:r>
        <w:rPr>
          <w:lang w:val="en-US"/>
        </w:rPr>
        <w:t>V</w:t>
      </w:r>
      <w:r w:rsidRPr="006E5A10">
        <w:t>.</w:t>
      </w:r>
    </w:p>
    <w:p w14:paraId="675A9430" w14:textId="18F3D952" w:rsidR="006E5A10" w:rsidRDefault="006E5A10">
      <w:pPr>
        <w:ind w:firstLine="0"/>
        <w:jc w:val="left"/>
        <w:rPr>
          <w:lang w:val="en-US"/>
        </w:rPr>
      </w:pPr>
      <w:r>
        <w:rPr>
          <w:lang w:val="en-US"/>
        </w:rPr>
        <w:br w:type="page"/>
      </w:r>
    </w:p>
    <w:p w14:paraId="614D2C68" w14:textId="6361FDC3" w:rsidR="0071621E" w:rsidRPr="0071621E" w:rsidRDefault="0071621E" w:rsidP="006E5A10">
      <w:pPr>
        <w:pStyle w:val="Heading1"/>
      </w:pPr>
      <w:r>
        <w:rPr>
          <w:lang w:val="en-US"/>
        </w:rPr>
        <w:lastRenderedPageBreak/>
        <w:t>Knowledge</w:t>
      </w:r>
      <w:r w:rsidRPr="0071621E">
        <w:t xml:space="preserve"> </w:t>
      </w:r>
      <w:r>
        <w:rPr>
          <w:lang w:val="en-US"/>
        </w:rPr>
        <w:t>base</w:t>
      </w:r>
    </w:p>
    <w:p w14:paraId="68AD8206" w14:textId="083AACE6" w:rsidR="0071621E" w:rsidRPr="0071621E" w:rsidRDefault="0071621E" w:rsidP="0071621E">
      <w:r>
        <w:t xml:space="preserve">Сенсоры требуют глобального отключения </w:t>
      </w:r>
      <w:r>
        <w:rPr>
          <w:lang w:val="en-US"/>
        </w:rPr>
        <w:t>PULL</w:t>
      </w:r>
      <w:r w:rsidRPr="0071621E">
        <w:t>-</w:t>
      </w:r>
      <w:r>
        <w:rPr>
          <w:lang w:val="en-US"/>
        </w:rPr>
        <w:t>UP</w:t>
      </w:r>
      <w:r w:rsidRPr="0071621E">
        <w:t xml:space="preserve">. </w:t>
      </w:r>
      <w:r>
        <w:t>Будьте бдительны.</w:t>
      </w:r>
    </w:p>
    <w:p w14:paraId="5DE4D722" w14:textId="3256BB29" w:rsidR="006E5A10" w:rsidRDefault="006E5A10" w:rsidP="006E5A10">
      <w:pPr>
        <w:pStyle w:val="Heading1"/>
        <w:rPr>
          <w:lang w:val="en-US"/>
        </w:rPr>
      </w:pPr>
      <w:r>
        <w:rPr>
          <w:lang w:val="en-US"/>
        </w:rPr>
        <w:t>Errata</w:t>
      </w:r>
    </w:p>
    <w:p w14:paraId="2F1E23F8" w14:textId="43469F83" w:rsidR="006E5A10" w:rsidRDefault="006E5A10" w:rsidP="006E5A10">
      <w:pPr>
        <w:pStyle w:val="ListParagraph"/>
        <w:numPr>
          <w:ilvl w:val="0"/>
          <w:numId w:val="5"/>
        </w:numPr>
        <w:rPr>
          <w:lang w:val="en-US"/>
        </w:rPr>
      </w:pPr>
      <w:r>
        <w:t xml:space="preserve">Переразвести под </w:t>
      </w:r>
      <w:r>
        <w:rPr>
          <w:lang w:val="en-US"/>
        </w:rPr>
        <w:t>TPS71533.</w:t>
      </w:r>
    </w:p>
    <w:p w14:paraId="55414025" w14:textId="3584C2A6" w:rsidR="006E5A10" w:rsidRDefault="006E5A10" w:rsidP="006E5A10">
      <w:pPr>
        <w:pStyle w:val="ListParagraph"/>
        <w:numPr>
          <w:ilvl w:val="0"/>
          <w:numId w:val="5"/>
        </w:numPr>
      </w:pPr>
      <w:r>
        <w:t xml:space="preserve">Убрать аварийные светодиоды и резисторы </w:t>
      </w:r>
      <w:r>
        <w:rPr>
          <w:lang w:val="en-US"/>
        </w:rPr>
        <w:t>R</w:t>
      </w:r>
      <w:r>
        <w:t>19, 20, 21, 22; 15, 16, 17,</w:t>
      </w:r>
      <w:r w:rsidRPr="006E5A10">
        <w:t xml:space="preserve"> 18. </w:t>
      </w:r>
      <w:r>
        <w:t>Вместо этого соединить все выводы 3 ключей и ввести их в мегу. Аварию отображать на экране.</w:t>
      </w:r>
    </w:p>
    <w:p w14:paraId="412C20D0" w14:textId="08A9F967" w:rsidR="006E5A10" w:rsidRPr="006E5A10" w:rsidRDefault="006E5A10" w:rsidP="006E5A10">
      <w:pPr>
        <w:pStyle w:val="ListParagraph"/>
        <w:numPr>
          <w:ilvl w:val="0"/>
          <w:numId w:val="5"/>
        </w:numPr>
      </w:pPr>
      <w:r>
        <w:t xml:space="preserve">Убрать </w:t>
      </w:r>
      <w:r>
        <w:rPr>
          <w:lang w:val="en-US"/>
        </w:rPr>
        <w:t>R23, 24, 25, 26.</w:t>
      </w:r>
    </w:p>
    <w:p w14:paraId="5D33A020" w14:textId="399CF8AE" w:rsidR="006E5A10" w:rsidRPr="006E5A10" w:rsidRDefault="006E5A10" w:rsidP="006E5A10">
      <w:pPr>
        <w:pStyle w:val="ListParagraph"/>
        <w:numPr>
          <w:ilvl w:val="0"/>
          <w:numId w:val="5"/>
        </w:numPr>
      </w:pPr>
      <w:r>
        <w:rPr>
          <w:lang w:val="en-US"/>
        </w:rPr>
        <w:t>R</w:t>
      </w:r>
      <w:r w:rsidRPr="006E5A10">
        <w:t xml:space="preserve">7 </w:t>
      </w:r>
      <w:r>
        <w:t>ставить ом 100.</w:t>
      </w:r>
    </w:p>
    <w:p w14:paraId="7BD18801" w14:textId="14C07B9B" w:rsidR="006E5A10" w:rsidRDefault="006E5A10" w:rsidP="006E5A10">
      <w:pPr>
        <w:pStyle w:val="ListParagraph"/>
        <w:numPr>
          <w:ilvl w:val="0"/>
          <w:numId w:val="5"/>
        </w:numPr>
      </w:pPr>
      <w:r>
        <w:t>Переместить пищалку влево вниз.</w:t>
      </w:r>
    </w:p>
    <w:p w14:paraId="3DC973CC" w14:textId="7658168A" w:rsidR="006E5A10" w:rsidRDefault="006E5A10" w:rsidP="006E5A10">
      <w:pPr>
        <w:pStyle w:val="ListParagraph"/>
        <w:numPr>
          <w:ilvl w:val="0"/>
          <w:numId w:val="5"/>
        </w:numPr>
      </w:pPr>
      <w:r>
        <w:t xml:space="preserve">Переместить </w:t>
      </w:r>
      <w:r>
        <w:rPr>
          <w:lang w:val="en-US"/>
        </w:rPr>
        <w:t xml:space="preserve">JTAG </w:t>
      </w:r>
      <w:r>
        <w:t>вниз.</w:t>
      </w:r>
    </w:p>
    <w:p w14:paraId="45B00649" w14:textId="46FAE2CD" w:rsidR="00FC1556" w:rsidRPr="006E5A10" w:rsidRDefault="00FC1556" w:rsidP="006E5A10">
      <w:pPr>
        <w:pStyle w:val="ListParagraph"/>
        <w:numPr>
          <w:ilvl w:val="0"/>
          <w:numId w:val="5"/>
        </w:numPr>
      </w:pPr>
      <w:r>
        <w:t xml:space="preserve">Заменить резистор </w:t>
      </w:r>
      <w:r>
        <w:rPr>
          <w:lang w:val="en-US"/>
        </w:rPr>
        <w:t>R</w:t>
      </w:r>
      <w:r w:rsidRPr="0071621E">
        <w:t xml:space="preserve">8 </w:t>
      </w:r>
      <w:r>
        <w:t>на конденсатор 0.1.</w:t>
      </w:r>
    </w:p>
    <w:sectPr w:rsidR="00FC1556" w:rsidRPr="006E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6A6"/>
    <w:multiLevelType w:val="hybridMultilevel"/>
    <w:tmpl w:val="932435F8"/>
    <w:lvl w:ilvl="0" w:tplc="4B0467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8713924"/>
    <w:multiLevelType w:val="hybridMultilevel"/>
    <w:tmpl w:val="B49AE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50767FF"/>
    <w:multiLevelType w:val="hybridMultilevel"/>
    <w:tmpl w:val="CAE445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00F6780"/>
    <w:multiLevelType w:val="hybridMultilevel"/>
    <w:tmpl w:val="A8AE9D0E"/>
    <w:lvl w:ilvl="0" w:tplc="E1086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107BA"/>
    <w:rsid w:val="0013799A"/>
    <w:rsid w:val="0020458D"/>
    <w:rsid w:val="0026199B"/>
    <w:rsid w:val="00292575"/>
    <w:rsid w:val="003458B0"/>
    <w:rsid w:val="00370FC7"/>
    <w:rsid w:val="003A1893"/>
    <w:rsid w:val="003F01A5"/>
    <w:rsid w:val="004054E1"/>
    <w:rsid w:val="004140D8"/>
    <w:rsid w:val="005362C0"/>
    <w:rsid w:val="005960E4"/>
    <w:rsid w:val="00657076"/>
    <w:rsid w:val="00664804"/>
    <w:rsid w:val="006B0222"/>
    <w:rsid w:val="006E5A10"/>
    <w:rsid w:val="0071621E"/>
    <w:rsid w:val="0081266A"/>
    <w:rsid w:val="008A7C3E"/>
    <w:rsid w:val="009213CB"/>
    <w:rsid w:val="00982D0D"/>
    <w:rsid w:val="009D2636"/>
    <w:rsid w:val="00A40313"/>
    <w:rsid w:val="00A503BF"/>
    <w:rsid w:val="00A939B7"/>
    <w:rsid w:val="00AC191C"/>
    <w:rsid w:val="00B804B6"/>
    <w:rsid w:val="00BA167C"/>
    <w:rsid w:val="00C53188"/>
    <w:rsid w:val="00CB1809"/>
    <w:rsid w:val="00D06A53"/>
    <w:rsid w:val="00E93499"/>
    <w:rsid w:val="00F21AD8"/>
    <w:rsid w:val="00F804D5"/>
    <w:rsid w:val="00FC15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4522</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 Laurelindo</cp:lastModifiedBy>
  <cp:revision>17</cp:revision>
  <dcterms:created xsi:type="dcterms:W3CDTF">2010-05-08T08:39:00Z</dcterms:created>
  <dcterms:modified xsi:type="dcterms:W3CDTF">2010-12-09T06:04:00Z</dcterms:modified>
</cp:coreProperties>
</file>