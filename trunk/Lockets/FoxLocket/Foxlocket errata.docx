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78F12" w14:textId="77777777" w:rsidR="00A50BDE" w:rsidRPr="008B0FDD" w:rsidRDefault="008B0FDD" w:rsidP="008B0FDD">
      <w:pPr>
        <w:pStyle w:val="Title"/>
      </w:pPr>
      <w:proofErr w:type="spellStart"/>
      <w:r>
        <w:rPr>
          <w:lang w:val="en-US"/>
        </w:rPr>
        <w:t>FoxLocket</w:t>
      </w:r>
      <w:proofErr w:type="spellEnd"/>
      <w:r w:rsidRPr="008B0FDD">
        <w:t xml:space="preserve"> </w:t>
      </w:r>
      <w:r>
        <w:rPr>
          <w:lang w:val="en-US"/>
        </w:rPr>
        <w:t>errata</w:t>
      </w:r>
    </w:p>
    <w:p w14:paraId="741EEC42" w14:textId="77777777" w:rsidR="00320F4D" w:rsidRDefault="00320F4D" w:rsidP="00320F4D">
      <w:pPr>
        <w:pStyle w:val="ListParagraph"/>
        <w:ind w:left="1429" w:firstLine="0"/>
      </w:pPr>
    </w:p>
    <w:p w14:paraId="66EC5317" w14:textId="77777777" w:rsidR="00320F4D" w:rsidRDefault="00320F4D" w:rsidP="00320F4D"/>
    <w:p w14:paraId="133C7BD0" w14:textId="1266A7F7" w:rsidR="00320F4D" w:rsidRPr="00320F4D" w:rsidRDefault="00320F4D" w:rsidP="00320F4D">
      <w:pPr>
        <w:pStyle w:val="Heading1"/>
      </w:pPr>
      <w:r>
        <w:t xml:space="preserve">Версия 2: на основе </w:t>
      </w:r>
      <w:proofErr w:type="spellStart"/>
      <w:r>
        <w:rPr>
          <w:lang w:val="en-US"/>
        </w:rPr>
        <w:t>Neldemiri</w:t>
      </w:r>
      <w:proofErr w:type="spellEnd"/>
    </w:p>
    <w:p w14:paraId="07467A90" w14:textId="7DF4117D" w:rsidR="00320F4D" w:rsidRDefault="00320F4D" w:rsidP="00320F4D">
      <w:r>
        <w:t xml:space="preserve">Причина перехода – уход на более низкую частоту. Планируется </w:t>
      </w:r>
      <w:r w:rsidR="0011761C">
        <w:t>315</w:t>
      </w:r>
      <w:r>
        <w:t xml:space="preserve"> Мгц. Это нужно по следующим причинам:</w:t>
      </w:r>
    </w:p>
    <w:p w14:paraId="4D391E7F" w14:textId="5DB6049D" w:rsidR="00320F4D" w:rsidRDefault="00320F4D" w:rsidP="00320F4D">
      <w:pPr>
        <w:pStyle w:val="ListParagraph"/>
        <w:numPr>
          <w:ilvl w:val="0"/>
          <w:numId w:val="4"/>
        </w:numPr>
      </w:pPr>
      <w:r>
        <w:t xml:space="preserve">Радиопрозрачность на 2400 МГц заметно хуже, чем на </w:t>
      </w:r>
      <w:r w:rsidR="0011761C">
        <w:t>315</w:t>
      </w:r>
      <w:r>
        <w:t>.</w:t>
      </w:r>
    </w:p>
    <w:p w14:paraId="5A762589" w14:textId="75204F23" w:rsidR="00320F4D" w:rsidRDefault="00320F4D" w:rsidP="00320F4D">
      <w:pPr>
        <w:pStyle w:val="ListParagraph"/>
        <w:numPr>
          <w:ilvl w:val="0"/>
          <w:numId w:val="4"/>
        </w:numPr>
      </w:pPr>
      <w:r>
        <w:t xml:space="preserve">Габариты устройств не радикально больше, особенно с учетом </w:t>
      </w:r>
      <w:r>
        <w:rPr>
          <w:lang w:val="en-US"/>
        </w:rPr>
        <w:t>SMD</w:t>
      </w:r>
      <w:r w:rsidRPr="00320F4D">
        <w:t>-</w:t>
      </w:r>
      <w:r>
        <w:t>антенн.</w:t>
      </w:r>
    </w:p>
    <w:p w14:paraId="7388E52D" w14:textId="0B6BA5B1" w:rsidR="00320F4D" w:rsidRDefault="00320F4D" w:rsidP="00320F4D">
      <w:pPr>
        <w:pStyle w:val="ListParagraph"/>
        <w:numPr>
          <w:ilvl w:val="0"/>
          <w:numId w:val="4"/>
        </w:numPr>
      </w:pPr>
      <w:r>
        <w:t xml:space="preserve">Сделать усилитель мощности для пульта гораздо проще на </w:t>
      </w:r>
      <w:r w:rsidR="0011761C">
        <w:t>315</w:t>
      </w:r>
      <w:bookmarkStart w:id="0" w:name="_GoBack"/>
      <w:bookmarkEnd w:id="0"/>
      <w:r>
        <w:t>.</w:t>
      </w:r>
    </w:p>
    <w:p w14:paraId="521B11EB" w14:textId="738B4480" w:rsidR="00320F4D" w:rsidRPr="00320F4D" w:rsidRDefault="00320F4D" w:rsidP="00320F4D">
      <w:pPr>
        <w:pStyle w:val="ListParagraph"/>
        <w:numPr>
          <w:ilvl w:val="0"/>
          <w:numId w:val="4"/>
        </w:numPr>
      </w:pPr>
      <w:r>
        <w:t>Выше чувствительность и выходная мощность микросхем.</w:t>
      </w:r>
    </w:p>
    <w:p w14:paraId="615AA07A" w14:textId="1E7E1B5C" w:rsidR="00320F4D" w:rsidRPr="00320F4D" w:rsidRDefault="00320F4D" w:rsidP="00320F4D">
      <w:pPr>
        <w:pStyle w:val="Heading1"/>
      </w:pPr>
      <w:r>
        <w:t>Версия 1: 2400 МГц</w:t>
      </w:r>
    </w:p>
    <w:p w14:paraId="01886322" w14:textId="77777777" w:rsidR="008B0FDD" w:rsidRPr="008B0FDD" w:rsidRDefault="008B0FDD" w:rsidP="004E235B">
      <w:pPr>
        <w:pStyle w:val="ListParagraph"/>
        <w:numPr>
          <w:ilvl w:val="0"/>
          <w:numId w:val="3"/>
        </w:numPr>
      </w:pPr>
      <w:r>
        <w:t xml:space="preserve">Подобрать кварц с должным футпринтом. Может, вообще перейти на </w:t>
      </w:r>
      <w:r w:rsidRPr="004E235B">
        <w:rPr>
          <w:lang w:val="en-US"/>
        </w:rPr>
        <w:t>HC</w:t>
      </w:r>
      <w:r w:rsidRPr="008B0FDD">
        <w:t>49-</w:t>
      </w:r>
      <w:r w:rsidRPr="004E235B">
        <w:rPr>
          <w:lang w:val="en-US"/>
        </w:rPr>
        <w:t>U</w:t>
      </w:r>
      <w:r w:rsidRPr="008B0FDD">
        <w:t>.</w:t>
      </w:r>
    </w:p>
    <w:p w14:paraId="684FCEAA" w14:textId="77777777" w:rsidR="008B0FDD" w:rsidRPr="004E235B" w:rsidRDefault="008860D1" w:rsidP="004E235B">
      <w:pPr>
        <w:pStyle w:val="ListParagraph"/>
        <w:numPr>
          <w:ilvl w:val="0"/>
          <w:numId w:val="3"/>
        </w:numPr>
      </w:pPr>
      <w:r>
        <w:t xml:space="preserve">Подключить </w:t>
      </w:r>
      <w:r w:rsidRPr="004E235B">
        <w:rPr>
          <w:lang w:val="en-US"/>
        </w:rPr>
        <w:t>GDO</w:t>
      </w:r>
      <w:r w:rsidRPr="004E235B">
        <w:t xml:space="preserve">2. </w:t>
      </w:r>
      <w:r>
        <w:t>Масса функций, может быть полезно.</w:t>
      </w:r>
    </w:p>
    <w:p w14:paraId="4F710CD7" w14:textId="569A742D" w:rsidR="004E235B" w:rsidRPr="004E235B" w:rsidRDefault="004E235B" w:rsidP="004E235B">
      <w:pPr>
        <w:pStyle w:val="ListParagraph"/>
        <w:numPr>
          <w:ilvl w:val="0"/>
          <w:numId w:val="3"/>
        </w:numPr>
      </w:pPr>
      <w:r>
        <w:t>Сделать задание адреса устройства, например, фьюзами.</w:t>
      </w:r>
    </w:p>
    <w:p w14:paraId="75A5D580" w14:textId="77777777" w:rsidR="004E235B" w:rsidRPr="008B0FDD" w:rsidRDefault="004E235B" w:rsidP="004E235B"/>
    <w:p w14:paraId="58B83C41" w14:textId="77777777" w:rsidR="008B0FDD" w:rsidRPr="008B0FDD" w:rsidRDefault="008B0FDD"/>
    <w:p w14:paraId="2EEC6F84" w14:textId="77777777" w:rsidR="008B0FDD" w:rsidRPr="008B0FDD" w:rsidRDefault="008B0FDD"/>
    <w:sectPr w:rsidR="008B0FDD" w:rsidRPr="008B0FDD" w:rsidSect="00875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39D6"/>
    <w:multiLevelType w:val="hybridMultilevel"/>
    <w:tmpl w:val="FB940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726216F"/>
    <w:multiLevelType w:val="hybridMultilevel"/>
    <w:tmpl w:val="A8ECE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8354C7D"/>
    <w:multiLevelType w:val="hybridMultilevel"/>
    <w:tmpl w:val="48D43E3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E046D8"/>
    <w:multiLevelType w:val="hybridMultilevel"/>
    <w:tmpl w:val="106E9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A56A38"/>
    <w:rsid w:val="0011761C"/>
    <w:rsid w:val="001C6FCA"/>
    <w:rsid w:val="00320F4D"/>
    <w:rsid w:val="004E235B"/>
    <w:rsid w:val="0067701A"/>
    <w:rsid w:val="00875673"/>
    <w:rsid w:val="008860D1"/>
    <w:rsid w:val="008B0FDD"/>
    <w:rsid w:val="00A56A38"/>
    <w:rsid w:val="00E35D5B"/>
    <w:rsid w:val="00F0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D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01A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0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F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FD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0F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0F4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Laurelindo</dc:creator>
  <cp:lastModifiedBy>Kreyl Laurelindo</cp:lastModifiedBy>
  <cp:revision>5</cp:revision>
  <dcterms:created xsi:type="dcterms:W3CDTF">2010-01-23T21:01:00Z</dcterms:created>
  <dcterms:modified xsi:type="dcterms:W3CDTF">2010-03-04T10:09:00Z</dcterms:modified>
</cp:coreProperties>
</file>