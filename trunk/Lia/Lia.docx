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14378" w14:textId="77777777" w:rsidR="001107BA" w:rsidRPr="00354659" w:rsidRDefault="00354659" w:rsidP="00354659">
      <w:pPr>
        <w:pStyle w:val="Title"/>
      </w:pPr>
      <w:r>
        <w:rPr>
          <w:lang w:val="en-US"/>
        </w:rPr>
        <w:t>Lia</w:t>
      </w:r>
    </w:p>
    <w:p w14:paraId="3E061CB3" w14:textId="77777777" w:rsidR="00354659" w:rsidRDefault="00354659" w:rsidP="00354659">
      <w:pPr>
        <w:pStyle w:val="Subtitle"/>
      </w:pPr>
      <w:r w:rsidRPr="00354659">
        <w:t>(</w:t>
      </w:r>
      <w:r>
        <w:t>Кв. «нить»)</w:t>
      </w:r>
    </w:p>
    <w:p w14:paraId="0B87CB28" w14:textId="76855389" w:rsidR="00354659" w:rsidRDefault="00354659">
      <w:r>
        <w:t xml:space="preserve">Проект предназначен для поиска домашних животных, удравших не очень далеко (десятки метров). Состоит из двух частей: </w:t>
      </w:r>
      <w:r>
        <w:rPr>
          <w:lang w:val="en-US"/>
        </w:rPr>
        <w:t>Lia</w:t>
      </w:r>
      <w:r w:rsidRPr="00354659">
        <w:t xml:space="preserve"> (</w:t>
      </w:r>
      <w:r>
        <w:t xml:space="preserve">на ошейник) и </w:t>
      </w:r>
      <w:r>
        <w:rPr>
          <w:lang w:val="en-US"/>
        </w:rPr>
        <w:t>Tirno</w:t>
      </w:r>
      <w:r w:rsidRPr="00354659">
        <w:t xml:space="preserve"> (</w:t>
      </w:r>
      <w:r w:rsidR="006E06A9">
        <w:t xml:space="preserve">кв. </w:t>
      </w:r>
      <w:r>
        <w:t xml:space="preserve">«дозорный» - приемник оператора). </w:t>
      </w:r>
    </w:p>
    <w:p w14:paraId="7DE6072F" w14:textId="77777777" w:rsidR="00354659" w:rsidRDefault="00354659" w:rsidP="00354659">
      <w:pPr>
        <w:pStyle w:val="Heading1"/>
      </w:pPr>
      <w:r>
        <w:t>Основы</w:t>
      </w:r>
    </w:p>
    <w:p w14:paraId="7CAE92FA" w14:textId="77777777" w:rsidR="00354659" w:rsidRDefault="00354659">
      <w:r>
        <w:t>Рабочая частота 2.4 ГГц.</w:t>
      </w:r>
    </w:p>
    <w:p w14:paraId="14AB087F" w14:textId="2A73C266" w:rsidR="004D3F6C" w:rsidRDefault="004D3F6C">
      <w:r>
        <w:t>Каждый п</w:t>
      </w:r>
      <w:r w:rsidR="00354659">
        <w:t xml:space="preserve">ередатчик </w:t>
      </w:r>
      <w:r>
        <w:t xml:space="preserve">обладает серийным номером из 3 байт (хранится в </w:t>
      </w:r>
      <w:r>
        <w:rPr>
          <w:lang w:val="en-US"/>
        </w:rPr>
        <w:t>EEPROM</w:t>
      </w:r>
      <w:r w:rsidRPr="004D3F6C">
        <w:t>)</w:t>
      </w:r>
      <w:r>
        <w:t>. Первый байт задает адрес (1...254), второй и третий – номер частотного канала (0...334). Серийный номер имеет вид 21.310.</w:t>
      </w:r>
    </w:p>
    <w:p w14:paraId="5049793B" w14:textId="461651E2" w:rsidR="00354659" w:rsidRDefault="004D3F6C">
      <w:r>
        <w:t xml:space="preserve">Ширина частотного канала – 200 кГц. Скорость передачи данных – 2.4 кБит/с. Пакет передается один </w:t>
      </w:r>
      <w:r w:rsidR="00EF0305">
        <w:t>раз в секунду.</w:t>
      </w:r>
    </w:p>
    <w:p w14:paraId="23A55378" w14:textId="75313B2F" w:rsidR="007117BC" w:rsidRPr="007117BC" w:rsidRDefault="007117BC">
      <w:r>
        <w:t xml:space="preserve">Приемник ведет поиск заданного номера, отображая на экране номер и уровень сигнала. Можно сменить номер, войдя в меню и выбрав один из заданных номеров. В меню «Настройки» можно </w:t>
      </w:r>
      <w:r w:rsidR="00811359">
        <w:t>указать</w:t>
      </w:r>
      <w:r>
        <w:t xml:space="preserve"> коли</w:t>
      </w:r>
      <w:r w:rsidR="00E95DF6">
        <w:t>чество заданных номеров (1...9</w:t>
      </w:r>
      <w:bookmarkStart w:id="0" w:name="_GoBack"/>
      <w:bookmarkEnd w:id="0"/>
      <w:r>
        <w:t xml:space="preserve">) и </w:t>
      </w:r>
      <w:r w:rsidR="00811359">
        <w:t>собственно эти номера.</w:t>
      </w:r>
    </w:p>
    <w:sectPr w:rsidR="007117BC" w:rsidRPr="00711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540"/>
    <w:rsid w:val="0008672C"/>
    <w:rsid w:val="000C2540"/>
    <w:rsid w:val="001107BA"/>
    <w:rsid w:val="00292575"/>
    <w:rsid w:val="00354659"/>
    <w:rsid w:val="004D3F6C"/>
    <w:rsid w:val="005362C0"/>
    <w:rsid w:val="00657076"/>
    <w:rsid w:val="006E06A9"/>
    <w:rsid w:val="007117BC"/>
    <w:rsid w:val="00811359"/>
    <w:rsid w:val="00893529"/>
    <w:rsid w:val="00BE49EA"/>
    <w:rsid w:val="00DA5DEE"/>
    <w:rsid w:val="00E95DF6"/>
    <w:rsid w:val="00EF0305"/>
    <w:rsid w:val="00F21AD8"/>
    <w:rsid w:val="00F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14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4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6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6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659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5465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7</cp:revision>
  <dcterms:created xsi:type="dcterms:W3CDTF">2010-07-17T11:38:00Z</dcterms:created>
  <dcterms:modified xsi:type="dcterms:W3CDTF">2010-08-03T14:39:00Z</dcterms:modified>
</cp:coreProperties>
</file>